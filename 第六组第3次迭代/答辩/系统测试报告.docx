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A78C3" w14:textId="1028A5B6" w:rsidR="00F03B5C" w:rsidRPr="00E204BB" w:rsidRDefault="00F03B5C" w:rsidP="00E204BB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&lt;</w:t>
      </w:r>
      <w:r w:rsidR="00006F1C">
        <w:rPr>
          <w:rFonts w:ascii="Arial" w:hAnsi="Arial" w:hint="eastAsia"/>
        </w:rPr>
        <w:t>牙科医院管理系统</w:t>
      </w:r>
      <w:r w:rsidR="003F4A24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14:paraId="0F677D6D" w14:textId="77777777" w:rsidR="00F03B5C" w:rsidRDefault="008C4A8E">
      <w:pPr>
        <w:pStyle w:val="a4"/>
        <w:jc w:val="right"/>
        <w:rPr>
          <w:rFonts w:ascii="Arial" w:hAnsi="Arial"/>
        </w:rPr>
      </w:pPr>
      <w:r>
        <w:rPr>
          <w:rFonts w:ascii="Arial" w:hAnsi="Arial" w:hint="eastAsia"/>
        </w:rPr>
        <w:t>系统</w:t>
      </w:r>
      <w:r w:rsidR="00F03B5C">
        <w:rPr>
          <w:rFonts w:ascii="Arial" w:hAnsi="Arial"/>
        </w:rPr>
        <w:fldChar w:fldCharType="begin"/>
      </w:r>
      <w:r w:rsidR="00F03B5C">
        <w:rPr>
          <w:rFonts w:ascii="Arial" w:hAnsi="Arial"/>
        </w:rPr>
        <w:instrText xml:space="preserve"> TITLE  \* MERGEFORMAT </w:instrText>
      </w:r>
      <w:r w:rsidR="00F03B5C"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 w:rsidR="00F03B5C">
        <w:rPr>
          <w:rFonts w:ascii="Arial" w:hAnsi="Arial"/>
        </w:rPr>
        <w:fldChar w:fldCharType="end"/>
      </w:r>
    </w:p>
    <w:p w14:paraId="10437500" w14:textId="77777777" w:rsidR="00320074" w:rsidRDefault="00320074">
      <w:pPr>
        <w:pStyle w:val="a4"/>
        <w:jc w:val="right"/>
        <w:rPr>
          <w:sz w:val="28"/>
        </w:rPr>
      </w:pPr>
    </w:p>
    <w:p w14:paraId="06EC468A" w14:textId="1BCAC03E" w:rsidR="00F03B5C" w:rsidRDefault="00F03B5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</w:t>
      </w:r>
      <w:r w:rsidR="001F76F1">
        <w:rPr>
          <w:rFonts w:ascii="Arial" w:hAnsi="Arial"/>
          <w:sz w:val="28"/>
        </w:rPr>
        <w:t>2</w:t>
      </w:r>
      <w:r>
        <w:rPr>
          <w:rFonts w:ascii="Arial" w:hAnsi="Arial"/>
          <w:sz w:val="28"/>
        </w:rPr>
        <w:t>.0&gt;</w:t>
      </w:r>
    </w:p>
    <w:p w14:paraId="315ABED3" w14:textId="77777777" w:rsidR="00F03B5C" w:rsidRDefault="00F03B5C">
      <w:pPr>
        <w:pStyle w:val="a4"/>
        <w:rPr>
          <w:sz w:val="28"/>
        </w:rPr>
      </w:pPr>
    </w:p>
    <w:p w14:paraId="01578251" w14:textId="77777777" w:rsidR="00F03B5C" w:rsidRDefault="00F03B5C"/>
    <w:p w14:paraId="09C329E8" w14:textId="77777777" w:rsidR="00F03B5C" w:rsidRDefault="00F03B5C">
      <w:pPr>
        <w:sectPr w:rsidR="00F03B5C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1F2B6992" w14:textId="77777777" w:rsidR="00F03B5C" w:rsidRDefault="00F03B5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03B5C" w14:paraId="3ACCDD7B" w14:textId="77777777" w:rsidTr="009B37F0">
        <w:tc>
          <w:tcPr>
            <w:tcW w:w="2304" w:type="dxa"/>
          </w:tcPr>
          <w:p w14:paraId="5F7DDA08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7A22567F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125D2E11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1BBCF342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03B5C" w14:paraId="3A09B09D" w14:textId="77777777" w:rsidTr="009B37F0">
        <w:tc>
          <w:tcPr>
            <w:tcW w:w="2304" w:type="dxa"/>
          </w:tcPr>
          <w:p w14:paraId="60597B7E" w14:textId="36C8CB5D"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006F1C">
              <w:t>18</w:t>
            </w:r>
            <w:r>
              <w:rPr>
                <w:rFonts w:ascii="Times New Roman"/>
              </w:rPr>
              <w:t>/</w:t>
            </w:r>
            <w:r w:rsidR="00006F1C">
              <w:rPr>
                <w:rFonts w:hint="eastAsia"/>
              </w:rPr>
              <w:t>6</w:t>
            </w:r>
            <w:r>
              <w:rPr>
                <w:rFonts w:ascii="Times New Roman"/>
              </w:rPr>
              <w:t>/</w:t>
            </w:r>
            <w:r w:rsidR="00006F1C">
              <w:rPr>
                <w:rFonts w:hint="eastAsia"/>
              </w:rPr>
              <w:t>2</w:t>
            </w:r>
            <w:r w:rsidR="00006F1C">
              <w:t>022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14:paraId="63E3795F" w14:textId="15EE037C"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006F1C">
              <w:rPr>
                <w:rFonts w:ascii="Times New Roman"/>
              </w:rPr>
              <w:t>1.0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14:paraId="28B4213B" w14:textId="613ACBE6"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proofErr w:type="gramStart"/>
            <w:r w:rsidR="00006F1C">
              <w:rPr>
                <w:rFonts w:hint="eastAsia"/>
              </w:rPr>
              <w:t>终版</w:t>
            </w:r>
            <w:proofErr w:type="gramEnd"/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14:paraId="216BA79B" w14:textId="4496083F"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006F1C">
              <w:rPr>
                <w:rFonts w:hint="eastAsia"/>
              </w:rPr>
              <w:t>第六组全员</w:t>
            </w:r>
            <w:r>
              <w:rPr>
                <w:rFonts w:ascii="Times New Roman"/>
              </w:rPr>
              <w:t>&gt;</w:t>
            </w:r>
          </w:p>
        </w:tc>
      </w:tr>
      <w:tr w:rsidR="00F03B5C" w14:paraId="75171F55" w14:textId="77777777" w:rsidTr="009B37F0">
        <w:tc>
          <w:tcPr>
            <w:tcW w:w="2304" w:type="dxa"/>
          </w:tcPr>
          <w:p w14:paraId="20C93F91" w14:textId="7B160FEA"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14:paraId="639870EB" w14:textId="5D5E05EC"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14:paraId="6A30E001" w14:textId="071C2257"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14:paraId="700E7122" w14:textId="052C1487" w:rsidR="00F03B5C" w:rsidRDefault="00F03B5C">
            <w:pPr>
              <w:pStyle w:val="Tabletext"/>
            </w:pPr>
          </w:p>
        </w:tc>
      </w:tr>
      <w:tr w:rsidR="009B37F0" w14:paraId="6206A06F" w14:textId="77777777" w:rsidTr="009B37F0">
        <w:tc>
          <w:tcPr>
            <w:tcW w:w="2304" w:type="dxa"/>
          </w:tcPr>
          <w:p w14:paraId="1319F4FF" w14:textId="23D38899" w:rsidR="009B37F0" w:rsidRDefault="009B37F0" w:rsidP="009B37F0">
            <w:pPr>
              <w:pStyle w:val="Tabletext"/>
            </w:pPr>
          </w:p>
        </w:tc>
        <w:tc>
          <w:tcPr>
            <w:tcW w:w="1152" w:type="dxa"/>
          </w:tcPr>
          <w:p w14:paraId="65D88A84" w14:textId="128F704A" w:rsidR="009B37F0" w:rsidRDefault="009B37F0" w:rsidP="009B37F0">
            <w:pPr>
              <w:pStyle w:val="Tabletext"/>
            </w:pPr>
          </w:p>
        </w:tc>
        <w:tc>
          <w:tcPr>
            <w:tcW w:w="3744" w:type="dxa"/>
          </w:tcPr>
          <w:p w14:paraId="3F46C66A" w14:textId="5E08CC38" w:rsidR="009B37F0" w:rsidRDefault="009B37F0" w:rsidP="009B37F0">
            <w:pPr>
              <w:pStyle w:val="Tabletext"/>
            </w:pPr>
          </w:p>
        </w:tc>
        <w:tc>
          <w:tcPr>
            <w:tcW w:w="2304" w:type="dxa"/>
          </w:tcPr>
          <w:p w14:paraId="1936AFE5" w14:textId="13CDECF9" w:rsidR="009B37F0" w:rsidRDefault="009B37F0" w:rsidP="009B37F0">
            <w:pPr>
              <w:pStyle w:val="Tabletext"/>
            </w:pPr>
          </w:p>
        </w:tc>
      </w:tr>
      <w:tr w:rsidR="009B37F0" w14:paraId="0CCE865F" w14:textId="77777777" w:rsidTr="009B37F0">
        <w:tc>
          <w:tcPr>
            <w:tcW w:w="2304" w:type="dxa"/>
          </w:tcPr>
          <w:p w14:paraId="33459DAA" w14:textId="77777777" w:rsidR="009B37F0" w:rsidRDefault="009B37F0" w:rsidP="009B37F0">
            <w:pPr>
              <w:pStyle w:val="Tabletext"/>
            </w:pPr>
          </w:p>
        </w:tc>
        <w:tc>
          <w:tcPr>
            <w:tcW w:w="1152" w:type="dxa"/>
          </w:tcPr>
          <w:p w14:paraId="10BE4659" w14:textId="77777777" w:rsidR="009B37F0" w:rsidRDefault="009B37F0" w:rsidP="009B37F0">
            <w:pPr>
              <w:pStyle w:val="Tabletext"/>
            </w:pPr>
          </w:p>
        </w:tc>
        <w:tc>
          <w:tcPr>
            <w:tcW w:w="3744" w:type="dxa"/>
          </w:tcPr>
          <w:p w14:paraId="6E9D71A9" w14:textId="77777777" w:rsidR="009B37F0" w:rsidRDefault="009B37F0" w:rsidP="009B37F0">
            <w:pPr>
              <w:pStyle w:val="Tabletext"/>
            </w:pPr>
          </w:p>
        </w:tc>
        <w:tc>
          <w:tcPr>
            <w:tcW w:w="2304" w:type="dxa"/>
          </w:tcPr>
          <w:p w14:paraId="291E5C7A" w14:textId="77777777" w:rsidR="009B37F0" w:rsidRDefault="009B37F0" w:rsidP="009B37F0">
            <w:pPr>
              <w:pStyle w:val="Tabletext"/>
            </w:pPr>
          </w:p>
        </w:tc>
      </w:tr>
    </w:tbl>
    <w:p w14:paraId="6A059A04" w14:textId="77777777" w:rsidR="00F03B5C" w:rsidRDefault="00F03B5C"/>
    <w:p w14:paraId="73F26B6F" w14:textId="77777777" w:rsidR="00F03B5C" w:rsidRDefault="00F03B5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14:paraId="36107550" w14:textId="77777777" w:rsidR="006F01C1" w:rsidRDefault="00F03B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6F01C1">
        <w:rPr>
          <w:noProof/>
        </w:rPr>
        <w:t>1.</w:t>
      </w:r>
      <w:r w:rsidR="006F01C1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6F01C1">
        <w:rPr>
          <w:rFonts w:hint="eastAsia"/>
          <w:noProof/>
        </w:rPr>
        <w:t>简介</w:t>
      </w:r>
      <w:r w:rsidR="006F01C1">
        <w:rPr>
          <w:noProof/>
        </w:rPr>
        <w:tab/>
      </w:r>
      <w:r w:rsidR="006F01C1">
        <w:rPr>
          <w:noProof/>
        </w:rPr>
        <w:fldChar w:fldCharType="begin"/>
      </w:r>
      <w:r w:rsidR="006F01C1">
        <w:rPr>
          <w:noProof/>
        </w:rPr>
        <w:instrText xml:space="preserve"> PAGEREF _Toc393891298 \h </w:instrText>
      </w:r>
      <w:r w:rsidR="006F01C1">
        <w:rPr>
          <w:noProof/>
        </w:rPr>
      </w:r>
      <w:r w:rsidR="006F01C1">
        <w:rPr>
          <w:noProof/>
        </w:rPr>
        <w:fldChar w:fldCharType="separate"/>
      </w:r>
      <w:r w:rsidR="006F01C1">
        <w:rPr>
          <w:noProof/>
        </w:rPr>
        <w:t>4</w:t>
      </w:r>
      <w:r w:rsidR="006F01C1">
        <w:rPr>
          <w:noProof/>
        </w:rPr>
        <w:fldChar w:fldCharType="end"/>
      </w:r>
    </w:p>
    <w:p w14:paraId="30715ECC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84E7EB2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65F2A30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BE23DC4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168693C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D9A0540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8C85C03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97ED148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测试结果及分析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12F8A1A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需求覆盖率及缺陷分布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7D1E435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缺陷严重程度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A2C9A26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缺陷清单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C2275ED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112E1EF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非功能性缺陷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C7269B0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测试结论与建议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C4D52F1" w14:textId="77777777" w:rsidR="00F03B5C" w:rsidRDefault="00F03B5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 w:rsidR="008C4A8E">
        <w:rPr>
          <w:rFonts w:hint="eastAsia"/>
        </w:rPr>
        <w:lastRenderedPageBreak/>
        <w:t>系统</w:t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14:paraId="0D739E67" w14:textId="77777777" w:rsidR="00F03B5C" w:rsidRDefault="00F03B5C">
      <w:pPr>
        <w:pStyle w:val="1"/>
      </w:pPr>
      <w:bookmarkStart w:id="0" w:name="_Toc393891298"/>
      <w:r>
        <w:rPr>
          <w:rFonts w:hint="eastAsia"/>
        </w:rPr>
        <w:t>简介</w:t>
      </w:r>
      <w:bookmarkEnd w:id="0"/>
    </w:p>
    <w:p w14:paraId="27908766" w14:textId="77777777" w:rsidR="00614542" w:rsidRPr="00614542" w:rsidRDefault="00614542" w:rsidP="00614542">
      <w:pPr>
        <w:pStyle w:val="2"/>
        <w:rPr>
          <w:snapToGrid/>
          <w:lang w:eastAsia="en-US"/>
        </w:rPr>
      </w:pPr>
      <w:bookmarkStart w:id="1" w:name="_Toc393891299"/>
      <w:proofErr w:type="spellStart"/>
      <w:r>
        <w:rPr>
          <w:rFonts w:hint="eastAsia"/>
          <w:snapToGrid/>
          <w:lang w:eastAsia="en-US"/>
        </w:rPr>
        <w:t>目的</w:t>
      </w:r>
      <w:bookmarkEnd w:id="1"/>
      <w:proofErr w:type="spellEnd"/>
    </w:p>
    <w:p w14:paraId="151C1B07" w14:textId="4A0DFA78" w:rsidR="00490256" w:rsidRPr="004624C6" w:rsidRDefault="001E24AB" w:rsidP="004624C6">
      <w:pPr>
        <w:pStyle w:val="a9"/>
      </w:pPr>
      <w:r>
        <w:rPr>
          <w:rFonts w:hint="eastAsia"/>
        </w:rPr>
        <w:t>对项目的完成度、功能的可靠度等等进行检验。</w:t>
      </w:r>
      <w:r w:rsidR="00E70AF1">
        <w:rPr>
          <w:rFonts w:hint="eastAsia"/>
        </w:rPr>
        <w:t>帮助开发与运</w:t>
      </w:r>
      <w:proofErr w:type="gramStart"/>
      <w:r w:rsidR="00E70AF1">
        <w:rPr>
          <w:rFonts w:hint="eastAsia"/>
        </w:rPr>
        <w:t>维人员</w:t>
      </w:r>
      <w:proofErr w:type="gramEnd"/>
      <w:r w:rsidR="00E70AF1">
        <w:rPr>
          <w:rFonts w:hint="eastAsia"/>
        </w:rPr>
        <w:t>更好的进行之后的维护。</w:t>
      </w:r>
    </w:p>
    <w:p w14:paraId="55BB8C17" w14:textId="32D2E8D0" w:rsidR="00614542" w:rsidRPr="00515EE3" w:rsidRDefault="00614542" w:rsidP="00515EE3">
      <w:pPr>
        <w:pStyle w:val="2"/>
        <w:rPr>
          <w:snapToGrid/>
          <w:lang w:eastAsia="en-US"/>
        </w:rPr>
      </w:pPr>
      <w:bookmarkStart w:id="2" w:name="_Toc393891300"/>
      <w:proofErr w:type="spellStart"/>
      <w:r>
        <w:rPr>
          <w:rFonts w:hint="eastAsia"/>
          <w:snapToGrid/>
          <w:lang w:eastAsia="en-US"/>
        </w:rPr>
        <w:t>范围</w:t>
      </w:r>
      <w:bookmarkEnd w:id="2"/>
      <w:proofErr w:type="spellEnd"/>
    </w:p>
    <w:p w14:paraId="0350FDA8" w14:textId="37E9C845" w:rsidR="004624C6" w:rsidRPr="004624C6" w:rsidRDefault="00D26114" w:rsidP="004624C6">
      <w:pPr>
        <w:pStyle w:val="a9"/>
      </w:pPr>
      <w:r>
        <w:rPr>
          <w:rFonts w:hint="eastAsia"/>
        </w:rPr>
        <w:t>限</w:t>
      </w:r>
      <w:r w:rsidR="004624C6">
        <w:rPr>
          <w:rFonts w:hint="eastAsia"/>
        </w:rPr>
        <w:t>第</w:t>
      </w:r>
      <w:r w:rsidR="004624C6">
        <w:t>6</w:t>
      </w:r>
      <w:r w:rsidR="004624C6">
        <w:rPr>
          <w:rFonts w:hint="eastAsia"/>
        </w:rPr>
        <w:t>小组完成的思源牙科医院管理系统</w:t>
      </w:r>
    </w:p>
    <w:p w14:paraId="16FA4126" w14:textId="77777777" w:rsidR="00614542" w:rsidRPr="00614542" w:rsidRDefault="00614542" w:rsidP="00614542">
      <w:pPr>
        <w:pStyle w:val="2"/>
        <w:rPr>
          <w:snapToGrid/>
        </w:rPr>
      </w:pPr>
      <w:bookmarkStart w:id="3" w:name="_Toc393891301"/>
      <w:r w:rsidRPr="00614542">
        <w:rPr>
          <w:rFonts w:hint="eastAsia"/>
          <w:snapToGrid/>
        </w:rPr>
        <w:t>定义、首字母缩写词和缩略语</w:t>
      </w:r>
      <w:bookmarkEnd w:id="3"/>
    </w:p>
    <w:p w14:paraId="1B987A52" w14:textId="32F99F14" w:rsidR="00515EE3" w:rsidRPr="00515EE3" w:rsidRDefault="004357C0" w:rsidP="00515EE3">
      <w:pPr>
        <w:pStyle w:val="a9"/>
      </w:pPr>
      <w:r>
        <w:rPr>
          <w:rFonts w:hint="eastAsia"/>
        </w:rPr>
        <w:t>本系统：指第6小组设计的思源牙科</w:t>
      </w:r>
      <w:r w:rsidR="00C809B8">
        <w:rPr>
          <w:rFonts w:hint="eastAsia"/>
        </w:rPr>
        <w:t>医院</w:t>
      </w:r>
      <w:r>
        <w:rPr>
          <w:rFonts w:hint="eastAsia"/>
        </w:rPr>
        <w:t>管理系统。</w:t>
      </w:r>
    </w:p>
    <w:p w14:paraId="78D0C3B8" w14:textId="73C986B7" w:rsidR="00614542" w:rsidRDefault="00614542" w:rsidP="00614542">
      <w:pPr>
        <w:pStyle w:val="2"/>
        <w:rPr>
          <w:snapToGrid/>
          <w:lang w:eastAsia="en-US"/>
        </w:rPr>
      </w:pPr>
      <w:bookmarkStart w:id="4" w:name="_Toc393891302"/>
      <w:proofErr w:type="spellStart"/>
      <w:r w:rsidRPr="000B2529">
        <w:rPr>
          <w:rFonts w:hint="eastAsia"/>
          <w:snapToGrid/>
          <w:lang w:eastAsia="en-US"/>
        </w:rPr>
        <w:t>参考资料</w:t>
      </w:r>
      <w:bookmarkEnd w:id="4"/>
      <w:proofErr w:type="spellEnd"/>
    </w:p>
    <w:p w14:paraId="154200CC" w14:textId="742C0E9E" w:rsidR="00515EE3" w:rsidRDefault="00411D29" w:rsidP="00515EE3">
      <w:pPr>
        <w:pStyle w:val="a9"/>
      </w:pPr>
      <w:r>
        <w:rPr>
          <w:rFonts w:hint="eastAsia"/>
        </w:rPr>
        <w:t>《如何用Junit测试》</w:t>
      </w:r>
    </w:p>
    <w:p w14:paraId="5939AD1F" w14:textId="30A9F840" w:rsidR="00411D29" w:rsidRDefault="00411D29" w:rsidP="00515EE3">
      <w:pPr>
        <w:pStyle w:val="a9"/>
      </w:pPr>
      <w:r>
        <w:rPr>
          <w:rFonts w:hint="eastAsia"/>
        </w:rPr>
        <w:t>《postman使用教程大全》</w:t>
      </w:r>
    </w:p>
    <w:p w14:paraId="00160E34" w14:textId="77777777" w:rsidR="002F561C" w:rsidRPr="000144C7" w:rsidRDefault="002F561C" w:rsidP="002F561C">
      <w:pPr>
        <w:pStyle w:val="2"/>
        <w:rPr>
          <w:snapToGrid/>
          <w:lang w:eastAsia="en-US"/>
        </w:rPr>
      </w:pPr>
      <w:bookmarkStart w:id="5" w:name="_Toc393891303"/>
      <w:proofErr w:type="spellStart"/>
      <w:r>
        <w:rPr>
          <w:rFonts w:hint="eastAsia"/>
          <w:snapToGrid/>
          <w:lang w:eastAsia="en-US"/>
        </w:rPr>
        <w:t>概述</w:t>
      </w:r>
      <w:bookmarkEnd w:id="5"/>
      <w:proofErr w:type="spellEnd"/>
    </w:p>
    <w:p w14:paraId="692B9F4E" w14:textId="77777777" w:rsidR="002F561C" w:rsidRPr="00791910" w:rsidRDefault="002F561C" w:rsidP="002F561C">
      <w:pPr>
        <w:pStyle w:val="a9"/>
      </w:pPr>
      <w:r>
        <w:rPr>
          <w:rFonts w:hint="eastAsia"/>
        </w:rPr>
        <w:t>本测试报告包括了测试概要、测试结果、缺陷分布以及结论与建议。</w:t>
      </w:r>
    </w:p>
    <w:p w14:paraId="03A58619" w14:textId="77777777" w:rsidR="002F561C" w:rsidRPr="002F561C" w:rsidRDefault="002F561C" w:rsidP="00515EE3">
      <w:pPr>
        <w:pStyle w:val="a9"/>
        <w:rPr>
          <w:rFonts w:hint="eastAsia"/>
        </w:rPr>
      </w:pPr>
    </w:p>
    <w:p w14:paraId="6D2AD265" w14:textId="77777777" w:rsidR="00F03B5C" w:rsidRDefault="00F03B5C">
      <w:pPr>
        <w:pStyle w:val="1"/>
      </w:pPr>
      <w:bookmarkStart w:id="6" w:name="_Toc393891304"/>
      <w:r>
        <w:rPr>
          <w:rFonts w:hint="eastAsia"/>
        </w:rPr>
        <w:t>测试</w:t>
      </w:r>
      <w:r w:rsidR="00836E8B">
        <w:rPr>
          <w:rFonts w:hint="eastAsia"/>
        </w:rPr>
        <w:t>概</w:t>
      </w:r>
      <w:r w:rsidR="00307DC6">
        <w:rPr>
          <w:rFonts w:hint="eastAsia"/>
        </w:rPr>
        <w:t>要</w:t>
      </w:r>
      <w:bookmarkEnd w:id="6"/>
    </w:p>
    <w:p w14:paraId="036B0888" w14:textId="248E879E" w:rsidR="008A429A" w:rsidRDefault="008A429A" w:rsidP="008A429A">
      <w:pPr>
        <w:pStyle w:val="a9"/>
      </w:pPr>
      <w:r>
        <w:rPr>
          <w:rFonts w:hint="eastAsia"/>
        </w:rPr>
        <w:t>测试时间：2</w:t>
      </w:r>
      <w:r>
        <w:t>022.6.1</w:t>
      </w:r>
      <w:r w:rsidR="0049522F">
        <w:t>5</w:t>
      </w:r>
      <w:r>
        <w:t xml:space="preserve"> - 2022.6.18</w:t>
      </w:r>
    </w:p>
    <w:p w14:paraId="5CFD3CBC" w14:textId="22506412" w:rsidR="008A429A" w:rsidRDefault="008A429A" w:rsidP="008A429A">
      <w:pPr>
        <w:pStyle w:val="a9"/>
      </w:pPr>
      <w:r>
        <w:rPr>
          <w:rFonts w:hint="eastAsia"/>
        </w:rPr>
        <w:t>地点：宿舍</w:t>
      </w:r>
    </w:p>
    <w:p w14:paraId="011BC9D4" w14:textId="6FF8840F" w:rsidR="008A429A" w:rsidRDefault="008A429A" w:rsidP="008A429A">
      <w:pPr>
        <w:pStyle w:val="a9"/>
      </w:pPr>
      <w:r>
        <w:rPr>
          <w:rFonts w:hint="eastAsia"/>
        </w:rPr>
        <w:t>人员：丁佳阳，罗丹宇，游铭桢</w:t>
      </w:r>
    </w:p>
    <w:p w14:paraId="2BEF1755" w14:textId="32E5861A" w:rsidR="008A429A" w:rsidRDefault="008A429A" w:rsidP="008A429A">
      <w:pPr>
        <w:pStyle w:val="a9"/>
      </w:pPr>
      <w:r>
        <w:rPr>
          <w:rFonts w:hint="eastAsia"/>
        </w:rPr>
        <w:t>方法：</w:t>
      </w:r>
      <w:proofErr w:type="spellStart"/>
      <w:r w:rsidR="002148A9">
        <w:rPr>
          <w:rFonts w:hint="eastAsia"/>
        </w:rPr>
        <w:t>j</w:t>
      </w:r>
      <w:r w:rsidR="002148A9">
        <w:t>unit</w:t>
      </w:r>
      <w:proofErr w:type="spellEnd"/>
      <w:r w:rsidR="002148A9">
        <w:rPr>
          <w:rFonts w:hint="eastAsia"/>
        </w:rPr>
        <w:t>以及postman</w:t>
      </w:r>
    </w:p>
    <w:p w14:paraId="2A566A70" w14:textId="226B622F" w:rsidR="002148A9" w:rsidRDefault="002148A9" w:rsidP="008A429A">
      <w:pPr>
        <w:pStyle w:val="a9"/>
      </w:pPr>
      <w:r>
        <w:rPr>
          <w:rFonts w:hint="eastAsia"/>
        </w:rPr>
        <w:t>内容：针对各功能进行功能测试、性能测试、压力测试、易用性测试、安全性测试以及界面测试等。</w:t>
      </w:r>
    </w:p>
    <w:p w14:paraId="0CA25D80" w14:textId="77777777" w:rsidR="00CB3C4D" w:rsidRPr="008A429A" w:rsidRDefault="00CB3C4D" w:rsidP="008A429A">
      <w:pPr>
        <w:pStyle w:val="a9"/>
        <w:rPr>
          <w:rFonts w:hint="eastAsia"/>
        </w:rPr>
      </w:pPr>
    </w:p>
    <w:p w14:paraId="670409E1" w14:textId="3F44E3D2" w:rsidR="00F03B5C" w:rsidRDefault="004B0E53" w:rsidP="008A429A">
      <w:pPr>
        <w:pStyle w:val="1"/>
      </w:pPr>
      <w:bookmarkStart w:id="7" w:name="_Toc393891305"/>
      <w:r>
        <w:rPr>
          <w:rFonts w:hint="eastAsia"/>
        </w:rPr>
        <w:t>测试环境</w:t>
      </w:r>
      <w:bookmarkEnd w:id="7"/>
    </w:p>
    <w:p w14:paraId="62E42EC5" w14:textId="5C8BFCCD" w:rsidR="00490256" w:rsidRDefault="00490256" w:rsidP="00490256">
      <w:pPr>
        <w:pStyle w:val="a9"/>
      </w:pPr>
      <w:r>
        <w:rPr>
          <w:rFonts w:hint="eastAsia"/>
        </w:rPr>
        <w:t>使用Intelli</w:t>
      </w:r>
      <w:r>
        <w:t>J IDEA</w:t>
      </w:r>
      <w:r>
        <w:rPr>
          <w:rFonts w:hint="eastAsia"/>
        </w:rPr>
        <w:t>，</w:t>
      </w:r>
      <w:proofErr w:type="spellStart"/>
      <w:r>
        <w:rPr>
          <w:rFonts w:hint="eastAsia"/>
        </w:rPr>
        <w:t>junit</w:t>
      </w:r>
      <w:proofErr w:type="spellEnd"/>
      <w:r>
        <w:t xml:space="preserve"> </w:t>
      </w:r>
      <w:r>
        <w:rPr>
          <w:rFonts w:hint="eastAsia"/>
        </w:rPr>
        <w:t>搭配Postman进行测试。</w:t>
      </w:r>
    </w:p>
    <w:p w14:paraId="2EF75402" w14:textId="77777777" w:rsidR="008A429A" w:rsidRDefault="00396D0D" w:rsidP="00396D0D">
      <w:pPr>
        <w:pStyle w:val="a9"/>
      </w:pPr>
      <w:r>
        <w:rPr>
          <w:rFonts w:hint="eastAsia"/>
        </w:rPr>
        <w:t>电脑</w:t>
      </w:r>
      <w:r w:rsidR="008A429A">
        <w:rPr>
          <w:rFonts w:hint="eastAsia"/>
        </w:rPr>
        <w:t>：联想Y</w:t>
      </w:r>
      <w:r w:rsidR="008A429A">
        <w:t>7000P2020</w:t>
      </w:r>
    </w:p>
    <w:p w14:paraId="7EBDE976" w14:textId="615EA5B2" w:rsidR="00396D0D" w:rsidRDefault="008A429A" w:rsidP="00396D0D">
      <w:pPr>
        <w:pStyle w:val="a9"/>
      </w:pPr>
      <w:r>
        <w:rPr>
          <w:rFonts w:hint="eastAsia"/>
        </w:rPr>
        <w:t>CPU：</w:t>
      </w:r>
      <w:r>
        <w:t>Intel core i7-10875H CPU @2.30GHz</w:t>
      </w:r>
    </w:p>
    <w:p w14:paraId="070776C2" w14:textId="42456E67" w:rsidR="008A429A" w:rsidRDefault="008A429A" w:rsidP="00396D0D">
      <w:pPr>
        <w:pStyle w:val="a9"/>
      </w:pPr>
      <w:r>
        <w:rPr>
          <w:rFonts w:hint="eastAsia"/>
        </w:rPr>
        <w:t>内存：1</w:t>
      </w:r>
      <w:r>
        <w:t>6</w:t>
      </w:r>
      <w:r>
        <w:rPr>
          <w:rFonts w:hint="eastAsia"/>
        </w:rPr>
        <w:t>GB</w:t>
      </w:r>
    </w:p>
    <w:p w14:paraId="7CA94C71" w14:textId="4BE9A25C" w:rsidR="008A429A" w:rsidRDefault="008A429A" w:rsidP="00396D0D">
      <w:pPr>
        <w:pStyle w:val="a9"/>
      </w:pPr>
      <w:r>
        <w:rPr>
          <w:rFonts w:hint="eastAsia"/>
        </w:rPr>
        <w:t>硬盘：5</w:t>
      </w:r>
      <w:r>
        <w:t>12</w:t>
      </w:r>
      <w:r>
        <w:rPr>
          <w:rFonts w:hint="eastAsia"/>
        </w:rPr>
        <w:t>GB</w:t>
      </w:r>
    </w:p>
    <w:p w14:paraId="5D06795D" w14:textId="77777777" w:rsidR="00CB3C4D" w:rsidRPr="00490256" w:rsidRDefault="00CB3C4D" w:rsidP="00396D0D">
      <w:pPr>
        <w:pStyle w:val="a9"/>
      </w:pPr>
    </w:p>
    <w:p w14:paraId="20FBDED2" w14:textId="77777777" w:rsidR="00B01E70" w:rsidRDefault="00B01E70" w:rsidP="00B01E70">
      <w:pPr>
        <w:pStyle w:val="1"/>
      </w:pPr>
      <w:bookmarkStart w:id="8" w:name="_Toc393891306"/>
      <w:r>
        <w:rPr>
          <w:rFonts w:hint="eastAsia"/>
        </w:rPr>
        <w:t>测试结果</w:t>
      </w:r>
      <w:r w:rsidR="00836E8B">
        <w:rPr>
          <w:rFonts w:hint="eastAsia"/>
        </w:rPr>
        <w:t>及分析</w:t>
      </w:r>
      <w:bookmarkEnd w:id="8"/>
    </w:p>
    <w:p w14:paraId="72746507" w14:textId="77777777" w:rsidR="002F561C" w:rsidRPr="004667C6" w:rsidRDefault="002F561C" w:rsidP="002F561C">
      <w:pPr>
        <w:pStyle w:val="a9"/>
      </w:pPr>
      <w:bookmarkStart w:id="9" w:name="_Toc393891307"/>
      <w:r>
        <w:rPr>
          <w:rFonts w:hint="eastAsia"/>
        </w:rPr>
        <w:t>测试功能点数为</w:t>
      </w:r>
      <w:r>
        <w:t>4</w:t>
      </w:r>
      <w:r>
        <w:rPr>
          <w:rFonts w:hint="eastAsia"/>
        </w:rPr>
        <w:t>，测试用例数为3</w:t>
      </w:r>
      <w:r>
        <w:t>8</w:t>
      </w:r>
      <w:r>
        <w:rPr>
          <w:rFonts w:hint="eastAsia"/>
        </w:rPr>
        <w:t>，缺陷数为</w:t>
      </w:r>
      <w:r>
        <w:t>1</w:t>
      </w:r>
      <w:r>
        <w:rPr>
          <w:rFonts w:hint="eastAsia"/>
        </w:rPr>
        <w:t>。</w:t>
      </w:r>
    </w:p>
    <w:p w14:paraId="4EE575C5" w14:textId="371BAFEA" w:rsidR="007F35AF" w:rsidRPr="00FD736A" w:rsidRDefault="005E7E40" w:rsidP="00FD736A">
      <w:pPr>
        <w:pStyle w:val="2"/>
        <w:numPr>
          <w:ilvl w:val="1"/>
          <w:numId w:val="23"/>
        </w:numPr>
        <w:rPr>
          <w:rFonts w:ascii="Arial" w:hAnsi="Arial"/>
          <w:snapToGrid/>
        </w:rPr>
      </w:pPr>
      <w:r>
        <w:rPr>
          <w:rFonts w:ascii="Arial" w:hAnsi="Arial" w:hint="eastAsia"/>
          <w:snapToGrid/>
        </w:rPr>
        <w:t>需求覆盖</w:t>
      </w:r>
      <w:r w:rsidR="00C22D91">
        <w:rPr>
          <w:rFonts w:ascii="Arial" w:hAnsi="Arial" w:hint="eastAsia"/>
          <w:snapToGrid/>
        </w:rPr>
        <w:t>率</w:t>
      </w:r>
      <w:r w:rsidR="00D949EA">
        <w:rPr>
          <w:rFonts w:ascii="Arial" w:hAnsi="Arial" w:hint="eastAsia"/>
          <w:snapToGrid/>
        </w:rPr>
        <w:t>及缺陷分布</w:t>
      </w:r>
      <w:bookmarkEnd w:id="9"/>
    </w:p>
    <w:p w14:paraId="53E3DDA2" w14:textId="77777777" w:rsidR="007F35AF" w:rsidRPr="00BC2634" w:rsidRDefault="007F35AF" w:rsidP="007F35AF"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 w:rsidRPr="00BC2634">
        <w:rPr>
          <w:rFonts w:ascii="Times New Roman"/>
          <w:b/>
          <w:snapToGrid/>
          <w:sz w:val="21"/>
          <w:szCs w:val="21"/>
        </w:rPr>
        <w:t>表</w:t>
      </w:r>
      <w:r w:rsidRPr="00BC2634">
        <w:rPr>
          <w:rFonts w:ascii="Times New Roman" w:hint="eastAsia"/>
          <w:b/>
          <w:snapToGrid/>
          <w:sz w:val="21"/>
          <w:szCs w:val="21"/>
        </w:rPr>
        <w:t xml:space="preserve">1 </w:t>
      </w:r>
      <w:r w:rsidR="00A76715" w:rsidRPr="00BC2634">
        <w:rPr>
          <w:rFonts w:ascii="Times New Roman"/>
          <w:b/>
          <w:snapToGrid/>
          <w:sz w:val="21"/>
          <w:szCs w:val="21"/>
        </w:rPr>
        <w:t xml:space="preserve"> </w:t>
      </w:r>
      <w:r w:rsidRPr="00BC2634">
        <w:rPr>
          <w:rFonts w:ascii="Times New Roman" w:hint="eastAsia"/>
          <w:b/>
          <w:snapToGrid/>
          <w:sz w:val="21"/>
          <w:szCs w:val="21"/>
        </w:rPr>
        <w:t>需求覆盖率及缺陷分布</w:t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923"/>
        <w:gridCol w:w="979"/>
        <w:gridCol w:w="1116"/>
        <w:gridCol w:w="1112"/>
        <w:gridCol w:w="1116"/>
        <w:gridCol w:w="1116"/>
      </w:tblGrid>
      <w:tr w:rsidR="00955DC2" w14:paraId="25BA5CC6" w14:textId="77777777" w:rsidTr="00BF6954">
        <w:tc>
          <w:tcPr>
            <w:tcW w:w="3916" w:type="dxa"/>
            <w:gridSpan w:val="2"/>
            <w:shd w:val="clear" w:color="auto" w:fill="E7E6E6" w:themeFill="background2"/>
          </w:tcPr>
          <w:p w14:paraId="67BA6C3C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 w14:paraId="75D73893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 w14:paraId="5CA24621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lastRenderedPageBreak/>
              <w:t>用例数</w:t>
            </w:r>
            <w:proofErr w:type="gramEnd"/>
          </w:p>
        </w:tc>
        <w:tc>
          <w:tcPr>
            <w:tcW w:w="1116" w:type="dxa"/>
            <w:shd w:val="clear" w:color="auto" w:fill="E7E6E6" w:themeFill="background2"/>
          </w:tcPr>
          <w:p w14:paraId="58693B06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lastRenderedPageBreak/>
              <w:t>需求</w:t>
            </w:r>
          </w:p>
          <w:p w14:paraId="580A499E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lastRenderedPageBreak/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 w14:paraId="1DB71694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lastRenderedPageBreak/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 w14:paraId="13E9FFFD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 w:themeFill="background2"/>
          </w:tcPr>
          <w:p w14:paraId="130E46AF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 w:rsidR="00955DC2" w14:paraId="4FEEA506" w14:textId="77777777" w:rsidTr="00BF6954">
        <w:tc>
          <w:tcPr>
            <w:tcW w:w="993" w:type="dxa"/>
            <w:vMerge w:val="restart"/>
          </w:tcPr>
          <w:p w14:paraId="7985F06B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923" w:type="dxa"/>
          </w:tcPr>
          <w:p w14:paraId="22652691" w14:textId="617CA982" w:rsidR="00955DC2" w:rsidRPr="00BF6954" w:rsidRDefault="004667C6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登录</w:t>
            </w:r>
          </w:p>
        </w:tc>
        <w:tc>
          <w:tcPr>
            <w:tcW w:w="979" w:type="dxa"/>
          </w:tcPr>
          <w:p w14:paraId="1D855F85" w14:textId="1FE20524" w:rsidR="00955DC2" w:rsidRPr="00BF11EB" w:rsidRDefault="00562FC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6</w:t>
            </w:r>
          </w:p>
        </w:tc>
        <w:tc>
          <w:tcPr>
            <w:tcW w:w="1116" w:type="dxa"/>
          </w:tcPr>
          <w:p w14:paraId="20AE38CD" w14:textId="779B1974" w:rsidR="00955DC2" w:rsidRPr="00BF11EB" w:rsidRDefault="00562FC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14:paraId="56C5CEE3" w14:textId="5B83491F" w:rsidR="00955DC2" w:rsidRPr="00BF11EB" w:rsidRDefault="00562FC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7D9EC010" w14:textId="4BDF75D6" w:rsidR="00955DC2" w:rsidRPr="00BF11EB" w:rsidRDefault="00562FC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4E3B31B4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14:paraId="7E5814CA" w14:textId="77777777" w:rsidTr="00BF6954">
        <w:tc>
          <w:tcPr>
            <w:tcW w:w="993" w:type="dxa"/>
            <w:vMerge/>
          </w:tcPr>
          <w:p w14:paraId="113DC0D5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091B6334" w14:textId="40440DE6" w:rsidR="004667C6" w:rsidRPr="00BF6954" w:rsidRDefault="00562FC0" w:rsidP="004667C6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注册</w:t>
            </w:r>
          </w:p>
        </w:tc>
        <w:tc>
          <w:tcPr>
            <w:tcW w:w="979" w:type="dxa"/>
          </w:tcPr>
          <w:p w14:paraId="7AB981BA" w14:textId="0D0F52A4" w:rsidR="00955DC2" w:rsidRPr="00BF11EB" w:rsidRDefault="00562FC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4</w:t>
            </w:r>
          </w:p>
        </w:tc>
        <w:tc>
          <w:tcPr>
            <w:tcW w:w="1116" w:type="dxa"/>
          </w:tcPr>
          <w:p w14:paraId="39B2B37B" w14:textId="260CFE44" w:rsidR="00955DC2" w:rsidRPr="00BF11EB" w:rsidRDefault="00562FC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14:paraId="179C59B7" w14:textId="569922F8" w:rsidR="00955DC2" w:rsidRPr="00BF11EB" w:rsidRDefault="00562FC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642A87C3" w14:textId="56B8623D" w:rsidR="00955DC2" w:rsidRPr="00BF11EB" w:rsidRDefault="00562FC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4EA72C37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14:paraId="4143274C" w14:textId="77777777" w:rsidTr="00BF6954">
        <w:tc>
          <w:tcPr>
            <w:tcW w:w="993" w:type="dxa"/>
            <w:vMerge/>
          </w:tcPr>
          <w:p w14:paraId="14228F48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0CDF876A" w14:textId="3C40A040" w:rsidR="00955DC2" w:rsidRPr="00BF6954" w:rsidRDefault="00562FC0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挂号</w:t>
            </w:r>
          </w:p>
        </w:tc>
        <w:tc>
          <w:tcPr>
            <w:tcW w:w="979" w:type="dxa"/>
          </w:tcPr>
          <w:p w14:paraId="765AA135" w14:textId="1433E1CE" w:rsidR="00955DC2" w:rsidRPr="00BF11EB" w:rsidRDefault="00562FC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10</w:t>
            </w:r>
          </w:p>
        </w:tc>
        <w:tc>
          <w:tcPr>
            <w:tcW w:w="1116" w:type="dxa"/>
          </w:tcPr>
          <w:p w14:paraId="0DE754D6" w14:textId="38D0CB23" w:rsidR="00955DC2" w:rsidRPr="00BF11EB" w:rsidRDefault="00562FC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14:paraId="7EAE3C7A" w14:textId="3D0DC233" w:rsidR="00955DC2" w:rsidRPr="00BF11EB" w:rsidRDefault="00562FC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7D5310FF" w14:textId="53DFF91D" w:rsidR="00955DC2" w:rsidRPr="00BF11EB" w:rsidRDefault="00562FC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76C0106D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562FC0" w14:paraId="27D8B281" w14:textId="77777777" w:rsidTr="00BF6954">
        <w:tc>
          <w:tcPr>
            <w:tcW w:w="993" w:type="dxa"/>
            <w:vMerge/>
          </w:tcPr>
          <w:p w14:paraId="6305FE31" w14:textId="77777777" w:rsidR="00562FC0" w:rsidRPr="00BF6954" w:rsidRDefault="00562FC0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77F59515" w14:textId="73218F70" w:rsidR="00562FC0" w:rsidRDefault="00562FC0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设置诊疗流程</w:t>
            </w:r>
          </w:p>
        </w:tc>
        <w:tc>
          <w:tcPr>
            <w:tcW w:w="979" w:type="dxa"/>
          </w:tcPr>
          <w:p w14:paraId="23654D6D" w14:textId="7786C112" w:rsidR="00562FC0" w:rsidRDefault="00562FC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14:paraId="00581FC0" w14:textId="4FF86EAC" w:rsidR="00562FC0" w:rsidRDefault="00562FC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14:paraId="4FC6B15C" w14:textId="08BA919B" w:rsidR="00562FC0" w:rsidRDefault="00562FC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148F0180" w14:textId="7870A7F8" w:rsidR="00562FC0" w:rsidRDefault="00562FC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4D393CA7" w14:textId="77777777" w:rsidR="00562FC0" w:rsidRPr="00BF11EB" w:rsidRDefault="00562FC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562FC0" w14:paraId="1F227DA7" w14:textId="77777777" w:rsidTr="00BF6954">
        <w:tc>
          <w:tcPr>
            <w:tcW w:w="993" w:type="dxa"/>
            <w:vMerge/>
          </w:tcPr>
          <w:p w14:paraId="0FAA81C4" w14:textId="77777777" w:rsidR="00562FC0" w:rsidRPr="00BF6954" w:rsidRDefault="00562FC0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1B4105B6" w14:textId="0C07CAAE" w:rsidR="00562FC0" w:rsidRDefault="00562FC0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搜索医生</w:t>
            </w:r>
          </w:p>
        </w:tc>
        <w:tc>
          <w:tcPr>
            <w:tcW w:w="979" w:type="dxa"/>
          </w:tcPr>
          <w:p w14:paraId="2884D1DD" w14:textId="21F73294" w:rsidR="00562FC0" w:rsidRDefault="00562FC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8</w:t>
            </w:r>
          </w:p>
        </w:tc>
        <w:tc>
          <w:tcPr>
            <w:tcW w:w="1116" w:type="dxa"/>
          </w:tcPr>
          <w:p w14:paraId="0A73CE59" w14:textId="24D9FDC5" w:rsidR="00562FC0" w:rsidRDefault="00562FC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14:paraId="17BFF59D" w14:textId="59E9384B" w:rsidR="00562FC0" w:rsidRDefault="00562FC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14:paraId="3A3E543D" w14:textId="7A4B7932" w:rsidR="00562FC0" w:rsidRDefault="00562FC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2.5%</w:t>
            </w:r>
          </w:p>
        </w:tc>
        <w:tc>
          <w:tcPr>
            <w:tcW w:w="1116" w:type="dxa"/>
          </w:tcPr>
          <w:p w14:paraId="04327797" w14:textId="77777777" w:rsidR="00562FC0" w:rsidRPr="00BF11EB" w:rsidRDefault="00562FC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14:paraId="5161FABF" w14:textId="77777777" w:rsidTr="00BF6954">
        <w:tc>
          <w:tcPr>
            <w:tcW w:w="993" w:type="dxa"/>
            <w:vMerge/>
          </w:tcPr>
          <w:p w14:paraId="484778A2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78EBB983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</w:tcPr>
          <w:p w14:paraId="0638CE8E" w14:textId="025BBD84" w:rsidR="00955DC2" w:rsidRPr="00BF11EB" w:rsidRDefault="00562FC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116" w:type="dxa"/>
          </w:tcPr>
          <w:p w14:paraId="4C58C9B8" w14:textId="1D563A6F" w:rsidR="00955DC2" w:rsidRPr="00BF11EB" w:rsidRDefault="00562FC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14:paraId="053F712A" w14:textId="100C8387" w:rsidR="00955DC2" w:rsidRPr="00BF11EB" w:rsidRDefault="00562FC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14:paraId="6DE4F926" w14:textId="133B0CEB" w:rsidR="00955DC2" w:rsidRPr="00BF11EB" w:rsidRDefault="00562FC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  <w:r>
              <w:rPr>
                <w:rFonts w:ascii="Times New Roman"/>
                <w:snapToGrid/>
              </w:rPr>
              <w:t>.33%</w:t>
            </w:r>
          </w:p>
        </w:tc>
        <w:tc>
          <w:tcPr>
            <w:tcW w:w="1116" w:type="dxa"/>
          </w:tcPr>
          <w:p w14:paraId="04371D0C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773B16" w14:paraId="3D4E7BBE" w14:textId="77777777" w:rsidTr="00BF6954">
        <w:tc>
          <w:tcPr>
            <w:tcW w:w="993" w:type="dxa"/>
            <w:vMerge w:val="restart"/>
          </w:tcPr>
          <w:p w14:paraId="36DD63BA" w14:textId="77777777" w:rsidR="00773B16" w:rsidRPr="00BF6954" w:rsidRDefault="00773B16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 w14:paraId="6647B773" w14:textId="77777777" w:rsidR="00773B16" w:rsidRPr="00BF6954" w:rsidRDefault="00773B16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 w14:paraId="6855B1A8" w14:textId="77777777" w:rsidR="00773B16" w:rsidRPr="00BF6954" w:rsidRDefault="00773B16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  <w:proofErr w:type="gramEnd"/>
          </w:p>
        </w:tc>
        <w:tc>
          <w:tcPr>
            <w:tcW w:w="2923" w:type="dxa"/>
          </w:tcPr>
          <w:p w14:paraId="3A8D760A" w14:textId="77777777" w:rsidR="00773B16" w:rsidRPr="00BF6954" w:rsidRDefault="00773B16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979" w:type="dxa"/>
          </w:tcPr>
          <w:p w14:paraId="5FF628B6" w14:textId="3DBD822D" w:rsidR="00773B16" w:rsidRPr="00BF11EB" w:rsidRDefault="00562FC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5</w:t>
            </w:r>
          </w:p>
        </w:tc>
        <w:tc>
          <w:tcPr>
            <w:tcW w:w="1116" w:type="dxa"/>
          </w:tcPr>
          <w:p w14:paraId="0184A81C" w14:textId="1F629C38" w:rsidR="00773B16" w:rsidRPr="00BF11EB" w:rsidRDefault="00562FC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14:paraId="5931F36A" w14:textId="6E3E35E6" w:rsidR="00773B16" w:rsidRPr="00BF11EB" w:rsidRDefault="004667C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6C542104" w14:textId="63A698FC" w:rsidR="00773B16" w:rsidRPr="00BF11EB" w:rsidRDefault="004667C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72839741" w14:textId="77777777" w:rsidR="00773B16" w:rsidRPr="00BF11EB" w:rsidRDefault="00773B1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773B16" w14:paraId="21F6729A" w14:textId="77777777" w:rsidTr="00BF6954">
        <w:tc>
          <w:tcPr>
            <w:tcW w:w="993" w:type="dxa"/>
            <w:vMerge/>
          </w:tcPr>
          <w:p w14:paraId="06EE0DDB" w14:textId="77777777" w:rsidR="00773B16" w:rsidRPr="00BF6954" w:rsidRDefault="00773B16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75963843" w14:textId="5CC1AA2E" w:rsidR="00773B16" w:rsidRPr="00BF6954" w:rsidRDefault="00562FC0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安全</w:t>
            </w:r>
            <w:r w:rsidR="00773B16" w:rsidRPr="00BF6954">
              <w:rPr>
                <w:rFonts w:ascii="Times New Roman"/>
                <w:b/>
                <w:snapToGrid/>
                <w:sz w:val="21"/>
                <w:szCs w:val="21"/>
              </w:rPr>
              <w:t>性</w:t>
            </w:r>
          </w:p>
        </w:tc>
        <w:tc>
          <w:tcPr>
            <w:tcW w:w="979" w:type="dxa"/>
          </w:tcPr>
          <w:p w14:paraId="1EF95AE7" w14:textId="678E87B8" w:rsidR="00773B16" w:rsidRPr="00BF11EB" w:rsidRDefault="00FD736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3</w:t>
            </w:r>
          </w:p>
        </w:tc>
        <w:tc>
          <w:tcPr>
            <w:tcW w:w="1116" w:type="dxa"/>
          </w:tcPr>
          <w:p w14:paraId="5F210D6F" w14:textId="2815316E" w:rsidR="00773B16" w:rsidRPr="00BF11EB" w:rsidRDefault="00562FC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14:paraId="120D3A09" w14:textId="4D00DE54" w:rsidR="00773B16" w:rsidRPr="00BF11EB" w:rsidRDefault="00FD736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116" w:type="dxa"/>
          </w:tcPr>
          <w:p w14:paraId="20783587" w14:textId="77EAF771" w:rsidR="00773B16" w:rsidRPr="00BF11EB" w:rsidRDefault="00FD736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116" w:type="dxa"/>
          </w:tcPr>
          <w:p w14:paraId="3EAA2FBE" w14:textId="77777777" w:rsidR="00773B16" w:rsidRPr="00BF11EB" w:rsidRDefault="00773B1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773B16" w14:paraId="564D3226" w14:textId="77777777" w:rsidTr="00BF6954">
        <w:tc>
          <w:tcPr>
            <w:tcW w:w="993" w:type="dxa"/>
            <w:vMerge/>
          </w:tcPr>
          <w:p w14:paraId="6486873D" w14:textId="77777777" w:rsidR="00773B16" w:rsidRPr="00BF6954" w:rsidRDefault="00773B16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17FF2C5E" w14:textId="77777777" w:rsidR="00773B16" w:rsidRPr="00BF6954" w:rsidRDefault="00773B16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 w14:paraId="3355D9A2" w14:textId="404802FF" w:rsidR="00773B16" w:rsidRDefault="00FD736A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/>
                <w:i/>
                <w:snapToGrid/>
                <w:color w:val="0000FF"/>
              </w:rPr>
              <w:t>8</w:t>
            </w:r>
          </w:p>
        </w:tc>
        <w:tc>
          <w:tcPr>
            <w:tcW w:w="1116" w:type="dxa"/>
          </w:tcPr>
          <w:p w14:paraId="7F8ADA43" w14:textId="7A2FB104" w:rsidR="00773B16" w:rsidRDefault="00562FC0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1</w:t>
            </w:r>
            <w:r>
              <w:rPr>
                <w:rFonts w:ascii="Times New Roman"/>
                <w:i/>
                <w:snapToGrid/>
                <w:color w:val="0000FF"/>
              </w:rPr>
              <w:t>00%</w:t>
            </w:r>
          </w:p>
        </w:tc>
        <w:tc>
          <w:tcPr>
            <w:tcW w:w="1112" w:type="dxa"/>
          </w:tcPr>
          <w:p w14:paraId="0CE4484F" w14:textId="12A6DCC5" w:rsidR="00773B16" w:rsidRDefault="00562FC0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0</w:t>
            </w:r>
          </w:p>
        </w:tc>
        <w:tc>
          <w:tcPr>
            <w:tcW w:w="1116" w:type="dxa"/>
          </w:tcPr>
          <w:p w14:paraId="2CB6BDDE" w14:textId="26702964" w:rsidR="00773B16" w:rsidRDefault="00562FC0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0</w:t>
            </w:r>
          </w:p>
        </w:tc>
        <w:tc>
          <w:tcPr>
            <w:tcW w:w="1116" w:type="dxa"/>
          </w:tcPr>
          <w:p w14:paraId="799EA5D7" w14:textId="77777777" w:rsidR="00773B16" w:rsidRDefault="00773B16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 w:rsidR="00955DC2" w14:paraId="0769FD1A" w14:textId="77777777" w:rsidTr="00BF6954">
        <w:tc>
          <w:tcPr>
            <w:tcW w:w="993" w:type="dxa"/>
          </w:tcPr>
          <w:p w14:paraId="6A89BE2F" w14:textId="77777777"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4151FDDF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 w14:paraId="018523F7" w14:textId="760E1092" w:rsidR="00955DC2" w:rsidRDefault="00FD736A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/>
                <w:i/>
                <w:snapToGrid/>
                <w:color w:val="0000FF"/>
              </w:rPr>
              <w:t>38</w:t>
            </w:r>
          </w:p>
        </w:tc>
        <w:tc>
          <w:tcPr>
            <w:tcW w:w="1116" w:type="dxa"/>
          </w:tcPr>
          <w:p w14:paraId="6BC166F0" w14:textId="704CFF25" w:rsidR="00955DC2" w:rsidRDefault="00562FC0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1</w:t>
            </w:r>
            <w:r>
              <w:rPr>
                <w:rFonts w:ascii="Times New Roman"/>
                <w:i/>
                <w:snapToGrid/>
                <w:color w:val="0000FF"/>
              </w:rPr>
              <w:t>00%</w:t>
            </w:r>
          </w:p>
        </w:tc>
        <w:tc>
          <w:tcPr>
            <w:tcW w:w="1112" w:type="dxa"/>
          </w:tcPr>
          <w:p w14:paraId="7596E578" w14:textId="5274785A" w:rsidR="00955DC2" w:rsidRDefault="00FD736A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/>
                <w:i/>
                <w:snapToGrid/>
                <w:color w:val="0000FF"/>
              </w:rPr>
              <w:t>1</w:t>
            </w:r>
          </w:p>
        </w:tc>
        <w:tc>
          <w:tcPr>
            <w:tcW w:w="1116" w:type="dxa"/>
          </w:tcPr>
          <w:p w14:paraId="38EE21B5" w14:textId="127F38A8" w:rsidR="00955DC2" w:rsidRDefault="00FD736A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/>
                <w:i/>
                <w:snapToGrid/>
                <w:color w:val="0000FF"/>
              </w:rPr>
              <w:t>2.63</w:t>
            </w:r>
            <w:r w:rsidR="00562FC0">
              <w:rPr>
                <w:rFonts w:ascii="Times New Roman"/>
                <w:i/>
                <w:snapToGrid/>
                <w:color w:val="0000FF"/>
              </w:rPr>
              <w:t>%</w:t>
            </w:r>
          </w:p>
        </w:tc>
        <w:tc>
          <w:tcPr>
            <w:tcW w:w="1116" w:type="dxa"/>
          </w:tcPr>
          <w:p w14:paraId="228FF300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</w:tbl>
    <w:p w14:paraId="081F8778" w14:textId="77777777" w:rsidR="00A43755" w:rsidRDefault="00A43755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3C9CC2D6" w14:textId="77777777" w:rsidR="005E7E40" w:rsidRPr="00562AE3" w:rsidRDefault="00D71D88" w:rsidP="005E7E40">
      <w:pPr>
        <w:pStyle w:val="2"/>
        <w:rPr>
          <w:snapToGrid/>
          <w:lang w:eastAsia="en-US"/>
        </w:rPr>
      </w:pPr>
      <w:bookmarkStart w:id="10" w:name="_Toc393891308"/>
      <w:proofErr w:type="spellStart"/>
      <w:r>
        <w:rPr>
          <w:rFonts w:hint="eastAsia"/>
          <w:snapToGrid/>
          <w:lang w:eastAsia="en-US"/>
        </w:rPr>
        <w:t>缺陷</w:t>
      </w:r>
      <w:r w:rsidR="0007478F">
        <w:rPr>
          <w:rFonts w:hint="eastAsia"/>
          <w:snapToGrid/>
          <w:lang w:eastAsia="en-US"/>
        </w:rPr>
        <w:t>严重程度</w:t>
      </w:r>
      <w:bookmarkEnd w:id="10"/>
      <w:proofErr w:type="spellEnd"/>
    </w:p>
    <w:p w14:paraId="35DE5437" w14:textId="77777777" w:rsidR="007F35AF" w:rsidRPr="00A76715" w:rsidRDefault="007F35AF" w:rsidP="007F35AF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  <w:r w:rsidRPr="00A76715">
        <w:rPr>
          <w:rFonts w:asciiTheme="minorEastAsia" w:eastAsiaTheme="minorEastAsia" w:hAnsiTheme="minorEastAsia"/>
          <w:b/>
          <w:snapToGrid/>
          <w:sz w:val="21"/>
          <w:szCs w:val="21"/>
        </w:rPr>
        <w:t>表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2</w:t>
      </w:r>
      <w:r w:rsidR="00A76715">
        <w:rPr>
          <w:rFonts w:asciiTheme="minorEastAsia" w:eastAsiaTheme="minorEastAsia" w:hAnsiTheme="minorEastAsia"/>
          <w:b/>
          <w:snapToGrid/>
          <w:sz w:val="21"/>
          <w:szCs w:val="21"/>
        </w:rPr>
        <w:t xml:space="preserve"> 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缺陷严重程度</w:t>
      </w:r>
    </w:p>
    <w:tbl>
      <w:tblPr>
        <w:tblStyle w:val="af0"/>
        <w:tblW w:w="0" w:type="auto"/>
        <w:tblInd w:w="562" w:type="dxa"/>
        <w:tblLook w:val="04A0" w:firstRow="1" w:lastRow="0" w:firstColumn="1" w:lastColumn="0" w:noHBand="0" w:noVBand="1"/>
      </w:tblPr>
      <w:tblGrid>
        <w:gridCol w:w="1596"/>
        <w:gridCol w:w="1438"/>
        <w:gridCol w:w="1438"/>
        <w:gridCol w:w="1438"/>
        <w:gridCol w:w="1439"/>
        <w:gridCol w:w="1439"/>
      </w:tblGrid>
      <w:tr w:rsidR="00B90DCB" w14:paraId="46DA5316" w14:textId="77777777" w:rsidTr="007614BC">
        <w:tc>
          <w:tcPr>
            <w:tcW w:w="1596" w:type="dxa"/>
            <w:shd w:val="clear" w:color="auto" w:fill="E7E6E6" w:themeFill="background2"/>
          </w:tcPr>
          <w:p w14:paraId="2D5195AD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 w14:paraId="2DE7E391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 w14:paraId="341203B9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 w14:paraId="3225A613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 w14:paraId="696106E2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 w14:paraId="4A520017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 w:rsidR="00B90DCB" w14:paraId="1C03C02D" w14:textId="77777777" w:rsidTr="007614BC">
        <w:tc>
          <w:tcPr>
            <w:tcW w:w="1596" w:type="dxa"/>
          </w:tcPr>
          <w:p w14:paraId="40B25FF0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 w14:paraId="16175813" w14:textId="5C898F63" w:rsidR="00B90DCB" w:rsidRPr="007F35AF" w:rsidRDefault="00562FC0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14:paraId="189A9B3C" w14:textId="244EC247" w:rsidR="00B90DCB" w:rsidRPr="007F35AF" w:rsidRDefault="00562FC0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14:paraId="7E420776" w14:textId="21C549CF" w:rsidR="00B90DCB" w:rsidRPr="007F35AF" w:rsidRDefault="00FD736A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1</w:t>
            </w:r>
          </w:p>
        </w:tc>
        <w:tc>
          <w:tcPr>
            <w:tcW w:w="1439" w:type="dxa"/>
          </w:tcPr>
          <w:p w14:paraId="462542B0" w14:textId="0E0D3599" w:rsidR="00B90DCB" w:rsidRPr="007F35AF" w:rsidRDefault="000860ED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 w14:paraId="1E7C277E" w14:textId="1D541749" w:rsidR="00B90DCB" w:rsidRPr="007F35AF" w:rsidRDefault="00FD736A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1</w:t>
            </w:r>
          </w:p>
        </w:tc>
      </w:tr>
      <w:tr w:rsidR="00B90DCB" w14:paraId="638305BB" w14:textId="77777777" w:rsidTr="007614BC">
        <w:tc>
          <w:tcPr>
            <w:tcW w:w="1596" w:type="dxa"/>
          </w:tcPr>
          <w:p w14:paraId="56F0490D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 w14:paraId="5B2F553B" w14:textId="7C7FD430" w:rsidR="00B90DCB" w:rsidRPr="007F35AF" w:rsidRDefault="00562FC0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14:paraId="41E5ACA6" w14:textId="4EFC30B2" w:rsidR="00B90DCB" w:rsidRPr="007F35AF" w:rsidRDefault="00562FC0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14:paraId="231D2B95" w14:textId="5B649A4F" w:rsidR="00B90DCB" w:rsidRPr="007F35AF" w:rsidRDefault="000860ED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100%</w:t>
            </w:r>
          </w:p>
        </w:tc>
        <w:tc>
          <w:tcPr>
            <w:tcW w:w="1439" w:type="dxa"/>
          </w:tcPr>
          <w:p w14:paraId="311DAD59" w14:textId="13E1F113" w:rsidR="00B90DCB" w:rsidRPr="007F35AF" w:rsidRDefault="000860ED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 w14:paraId="5A900E57" w14:textId="67323030" w:rsidR="00B90DCB" w:rsidRPr="007F35AF" w:rsidRDefault="000860ED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</w:t>
            </w:r>
          </w:p>
        </w:tc>
      </w:tr>
    </w:tbl>
    <w:p w14:paraId="347FC6E1" w14:textId="77777777" w:rsidR="00B90DCB" w:rsidRPr="00B90DCB" w:rsidRDefault="00B90DCB" w:rsidP="005E7E40">
      <w:pPr>
        <w:spacing w:after="120"/>
        <w:ind w:left="720"/>
        <w:rPr>
          <w:rFonts w:ascii="Times New Roman"/>
          <w:snapToGrid/>
          <w:color w:val="0000FF"/>
        </w:rPr>
      </w:pPr>
    </w:p>
    <w:p w14:paraId="24FD6774" w14:textId="77777777" w:rsidR="00A25C0D" w:rsidRPr="000B2529" w:rsidRDefault="00A25C0D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28768C15" w14:textId="77777777" w:rsidR="006A64AF" w:rsidRDefault="00A25C0D" w:rsidP="002E71CC">
      <w:pPr>
        <w:pStyle w:val="1"/>
        <w:rPr>
          <w:rFonts w:ascii="Arial" w:hAnsi="Arial"/>
          <w:snapToGrid/>
        </w:rPr>
      </w:pPr>
      <w:bookmarkStart w:id="11" w:name="_Toc393891309"/>
      <w:r w:rsidRPr="002E71CC">
        <w:rPr>
          <w:rFonts w:ascii="Arial" w:hAnsi="Arial" w:hint="eastAsia"/>
          <w:snapToGrid/>
        </w:rPr>
        <w:t>缺陷</w:t>
      </w:r>
      <w:r w:rsidR="00EE5F35">
        <w:rPr>
          <w:rFonts w:ascii="Arial" w:hAnsi="Arial" w:hint="eastAsia"/>
          <w:snapToGrid/>
        </w:rPr>
        <w:t>清单</w:t>
      </w:r>
      <w:bookmarkEnd w:id="11"/>
    </w:p>
    <w:p w14:paraId="66E8CB48" w14:textId="77777777" w:rsidR="00A6368F" w:rsidRPr="00A6368F" w:rsidRDefault="00A6368F" w:rsidP="00A6368F">
      <w:pPr>
        <w:pStyle w:val="2"/>
        <w:rPr>
          <w:rFonts w:ascii="Arial" w:hAnsi="Arial"/>
          <w:snapToGrid/>
          <w:lang w:eastAsia="en-US"/>
        </w:rPr>
      </w:pPr>
      <w:bookmarkStart w:id="12" w:name="_Toc393891310"/>
      <w:proofErr w:type="spellStart"/>
      <w:r>
        <w:rPr>
          <w:rFonts w:ascii="Arial" w:hAnsi="Arial" w:hint="eastAsia"/>
          <w:snapToGrid/>
          <w:lang w:eastAsia="en-US"/>
        </w:rPr>
        <w:t>功能</w:t>
      </w:r>
      <w:r w:rsidR="00D7790C">
        <w:rPr>
          <w:rFonts w:ascii="Arial" w:hAnsi="Arial" w:hint="eastAsia"/>
          <w:snapToGrid/>
          <w:lang w:eastAsia="en-US"/>
        </w:rPr>
        <w:t>性</w:t>
      </w:r>
      <w:r>
        <w:rPr>
          <w:rFonts w:ascii="Arial" w:hAnsi="Arial" w:hint="eastAsia"/>
          <w:snapToGrid/>
          <w:lang w:eastAsia="en-US"/>
        </w:rPr>
        <w:t>缺陷</w:t>
      </w:r>
      <w:bookmarkEnd w:id="12"/>
      <w:proofErr w:type="spellEnd"/>
    </w:p>
    <w:p w14:paraId="17CF1DB6" w14:textId="77777777" w:rsidR="008273F3" w:rsidRPr="00A76715" w:rsidRDefault="008273F3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 w:rsid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3 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</w:t>
      </w:r>
      <w:r w:rsidR="00D7790C"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9C7261" w:rsidRPr="00790B3E" w14:paraId="4104245E" w14:textId="77777777" w:rsidTr="009C7261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7FB39925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14:paraId="28070BF7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3162CF62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14:paraId="36BAB579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33D0B8C0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694C76C3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14:paraId="35750EF3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66CB60A2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23471752" w14:textId="77777777" w:rsidR="00CD68FD" w:rsidRDefault="00CD68FD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14:paraId="795670EA" w14:textId="77777777" w:rsidR="009C7261" w:rsidRPr="007F35AF" w:rsidRDefault="009C7261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0436AFD5" w14:textId="77777777" w:rsidR="009C7261" w:rsidRPr="007F35AF" w:rsidRDefault="009C7261" w:rsidP="006B5D54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9C7261" w:rsidRPr="00790B3E" w14:paraId="06230DA5" w14:textId="77777777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F40782" w14:textId="77777777"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D0EC80" w14:textId="0B6F7DFA" w:rsidR="009C7261" w:rsidRPr="007F35AF" w:rsidRDefault="000860ED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DE861" w14:textId="066EA7DE" w:rsidR="009C7261" w:rsidRPr="007F35AF" w:rsidRDefault="000860ED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一般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8B112" w14:textId="62E3A6ED" w:rsidR="009C7261" w:rsidRPr="007F35AF" w:rsidRDefault="000860ED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搜索医生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DE5AB" w14:textId="03CE87CB" w:rsidR="009C7261" w:rsidRPr="007F35AF" w:rsidRDefault="000860ED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搜索重名医生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09AC6" w14:textId="1C887AA2" w:rsidR="009C7261" w:rsidRPr="007F35AF" w:rsidRDefault="000860ED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搜索重名医生时出现问题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E8CFA" w14:textId="5BDED7D3" w:rsidR="009C7261" w:rsidRPr="007F35AF" w:rsidRDefault="000860ED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 w:rsidRPr="000860ED">
              <w:rPr>
                <w:rFonts w:ascii="Times New Roman" w:hint="eastAsia"/>
                <w:color w:val="000000"/>
                <w:sz w:val="21"/>
                <w:szCs w:val="21"/>
              </w:rPr>
              <w:t>testcase-002</w:t>
            </w:r>
          </w:p>
        </w:tc>
      </w:tr>
      <w:tr w:rsidR="009C7261" w:rsidRPr="00790B3E" w14:paraId="0F5DD269" w14:textId="77777777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CF169C" w14:textId="77777777"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A323D4" w14:textId="77777777"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26EF4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778E8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63633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9F4CE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1581B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9C7261" w:rsidRPr="00790B3E" w14:paraId="4C98824D" w14:textId="77777777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5DCE61" w14:textId="77777777"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C3169D" w14:textId="77777777"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7416E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5DBE0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0DBB8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A01CA" w14:textId="77777777"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37FBF" w14:textId="77777777"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14:paraId="11CB9B7E" w14:textId="77777777" w:rsidR="008273F3" w:rsidRPr="00790B3E" w:rsidRDefault="008273F3" w:rsidP="008273F3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14:paraId="4B18EA3E" w14:textId="77777777" w:rsidR="008273F3" w:rsidRPr="00790B3E" w:rsidRDefault="008273F3" w:rsidP="008273F3">
      <w:pPr>
        <w:rPr>
          <w:rFonts w:ascii="Times New Roman"/>
          <w:snapToGrid/>
        </w:rPr>
      </w:pPr>
      <w:r w:rsidRPr="00790B3E">
        <w:rPr>
          <w:rFonts w:ascii="Times New Roman"/>
          <w:snapToGrid/>
        </w:rPr>
        <w:t>表中相关项说明</w:t>
      </w:r>
      <w:r w:rsidRPr="00790B3E">
        <w:rPr>
          <w:rFonts w:ascii="Times New Roman" w:hint="eastAsia"/>
          <w:snapToGrid/>
        </w:rPr>
        <w:t>：</w:t>
      </w:r>
    </w:p>
    <w:p w14:paraId="15DF3294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缺陷编号：为每个缺陷赋予一个唯一的编号，可以通过此编号对缺陷进行跟踪。例如：</w:t>
      </w:r>
      <w:r w:rsidRPr="00790B3E">
        <w:rPr>
          <w:rFonts w:ascii="Times New Roman" w:hint="eastAsia"/>
          <w:snapToGrid/>
        </w:rPr>
        <w:t>Bug001</w:t>
      </w:r>
      <w:r w:rsidRPr="00790B3E">
        <w:rPr>
          <w:rFonts w:ascii="Times New Roman" w:hint="eastAsia"/>
          <w:snapToGrid/>
        </w:rPr>
        <w:t>。</w:t>
      </w:r>
      <w:r w:rsidRPr="00790B3E">
        <w:rPr>
          <w:rFonts w:ascii="Times New Roman" w:hint="eastAsia"/>
          <w:snapToGrid/>
        </w:rPr>
        <w:t xml:space="preserve"> </w:t>
      </w:r>
    </w:p>
    <w:p w14:paraId="2EA41A61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缺陷严重程度</w:t>
      </w:r>
      <w:r w:rsidRPr="00790B3E">
        <w:rPr>
          <w:rFonts w:ascii="Times New Roman" w:hint="eastAsia"/>
          <w:snapToGrid/>
        </w:rPr>
        <w:t>：缺陷可以根据严重程度分为以下几种情况。</w:t>
      </w:r>
    </w:p>
    <w:p w14:paraId="6894C112" w14:textId="77777777"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致命（</w:t>
      </w:r>
      <w:r w:rsidRPr="00790B3E">
        <w:rPr>
          <w:rFonts w:ascii="Times New Roman" w:hint="eastAsia"/>
          <w:snapToGrid/>
        </w:rPr>
        <w:t>fatal</w:t>
      </w:r>
      <w:r w:rsidRPr="00790B3E">
        <w:rPr>
          <w:rFonts w:ascii="Times New Roman" w:hint="eastAsia"/>
          <w:snapToGrid/>
        </w:rPr>
        <w:t>）：致命的错误，测试执行直接导致系统死机、蓝屏、挂起、或是程序非法退出；系统的主要功能或需求没有实现。</w:t>
      </w:r>
    </w:p>
    <w:p w14:paraId="2DBFB478" w14:textId="77777777"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严重（</w:t>
      </w:r>
      <w:r w:rsidRPr="00790B3E">
        <w:rPr>
          <w:rFonts w:ascii="Times New Roman" w:hint="eastAsia"/>
          <w:snapToGrid/>
        </w:rPr>
        <w:t>critical</w:t>
      </w:r>
      <w:r w:rsidRPr="00790B3E">
        <w:rPr>
          <w:rFonts w:ascii="Times New Roman" w:hint="eastAsia"/>
          <w:snapToGrid/>
        </w:rPr>
        <w:t>）：严重错误，系统的次要功能点或需求点没有实现；数据丢失或损坏。执行软件主要功能的测试用例导致系统出错，程序无法正常继续执行；程序执行过于缓慢或是占用过大的系统</w:t>
      </w:r>
      <w:r w:rsidRPr="00790B3E">
        <w:rPr>
          <w:rFonts w:ascii="Times New Roman" w:hint="eastAsia"/>
          <w:snapToGrid/>
        </w:rPr>
        <w:lastRenderedPageBreak/>
        <w:t>资源。</w:t>
      </w:r>
    </w:p>
    <w:p w14:paraId="2E7B2CC5" w14:textId="77777777"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一般（</w:t>
      </w:r>
      <w:r w:rsidRPr="00790B3E">
        <w:rPr>
          <w:rFonts w:ascii="Times New Roman" w:hint="eastAsia"/>
          <w:snapToGrid/>
        </w:rPr>
        <w:t>major</w:t>
      </w:r>
      <w:r w:rsidRPr="00790B3E">
        <w:rPr>
          <w:rFonts w:ascii="Times New Roman" w:hint="eastAsia"/>
          <w:snapToGrid/>
        </w:rPr>
        <w:t>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 w14:paraId="46715EDA" w14:textId="77777777" w:rsidR="008273F3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细微（</w:t>
      </w:r>
      <w:r w:rsidRPr="00790B3E">
        <w:rPr>
          <w:rFonts w:ascii="Times New Roman" w:hint="eastAsia"/>
          <w:snapToGrid/>
        </w:rPr>
        <w:t>minor</w:t>
      </w:r>
      <w:r w:rsidRPr="00790B3E">
        <w:rPr>
          <w:rFonts w:ascii="Times New Roman" w:hint="eastAsia"/>
          <w:snapToGrid/>
        </w:rPr>
        <w:t>）：一些小问题，对功能几乎没有影响，产品及属性仍可使用。如软件的实际执行过程与需求有较小的差异；程序的提示信息描述容易使用户产生混淆；有个别错别字、</w:t>
      </w:r>
      <w:r w:rsidRPr="00790B3E">
        <w:rPr>
          <w:rFonts w:ascii="Times New Roman" w:hint="eastAsia"/>
          <w:snapToGrid/>
        </w:rPr>
        <w:t xml:space="preserve"> </w:t>
      </w:r>
      <w:r w:rsidRPr="00790B3E">
        <w:rPr>
          <w:rFonts w:ascii="Times New Roman" w:hint="eastAsia"/>
          <w:snapToGrid/>
        </w:rPr>
        <w:t>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 w14:paraId="0650B082" w14:textId="77777777" w:rsidR="008273F3" w:rsidRPr="00790B3E" w:rsidRDefault="008273F3" w:rsidP="008273F3">
      <w:pPr>
        <w:ind w:left="360"/>
        <w:rPr>
          <w:rFonts w:ascii="Times New Roman"/>
          <w:snapToGrid/>
        </w:rPr>
      </w:pPr>
    </w:p>
    <w:p w14:paraId="60902080" w14:textId="77777777" w:rsidR="00CD68FD" w:rsidRDefault="00CD68FD" w:rsidP="008273F3">
      <w:pPr>
        <w:numPr>
          <w:ilvl w:val="0"/>
          <w:numId w:val="24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ascii="Times New Roman" w:hint="eastAsia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ascii="Times New Roman" w:hint="eastAsia"/>
          <w:snapToGrid/>
        </w:rPr>
        <w:t>。</w:t>
      </w:r>
    </w:p>
    <w:p w14:paraId="143BADF6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缺陷标题</w:t>
      </w:r>
      <w:r w:rsidRPr="00790B3E">
        <w:rPr>
          <w:rFonts w:ascii="Times New Roman" w:hint="eastAsia"/>
          <w:snapToGrid/>
        </w:rPr>
        <w:t>：</w:t>
      </w:r>
      <w:r w:rsidRPr="00790B3E">
        <w:rPr>
          <w:rFonts w:ascii="Times New Roman"/>
          <w:snapToGrid/>
        </w:rPr>
        <w:t>描述缺陷的标题</w:t>
      </w:r>
      <w:r w:rsidRPr="00790B3E">
        <w:rPr>
          <w:rFonts w:ascii="Times New Roman" w:hint="eastAsia"/>
          <w:snapToGrid/>
        </w:rPr>
        <w:t>。</w:t>
      </w:r>
    </w:p>
    <w:p w14:paraId="508D7994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 w14:paraId="5E7DF9FB" w14:textId="77777777" w:rsidR="008273F3" w:rsidRDefault="008273F3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21EBFC82" w14:textId="4893F173" w:rsidR="008136A6" w:rsidRDefault="00D7790C" w:rsidP="008136A6">
      <w:pPr>
        <w:pStyle w:val="2"/>
        <w:rPr>
          <w:snapToGrid/>
          <w:lang w:eastAsia="en-US"/>
        </w:rPr>
      </w:pPr>
      <w:bookmarkStart w:id="13" w:name="_Toc393891311"/>
      <w:proofErr w:type="spellStart"/>
      <w:r>
        <w:rPr>
          <w:rFonts w:hint="eastAsia"/>
          <w:snapToGrid/>
          <w:lang w:eastAsia="en-US"/>
        </w:rPr>
        <w:t>非功能</w:t>
      </w:r>
      <w:proofErr w:type="spellEnd"/>
      <w:r w:rsidR="00292D69">
        <w:rPr>
          <w:rFonts w:hint="eastAsia"/>
          <w:snapToGrid/>
        </w:rPr>
        <w:t>性</w:t>
      </w:r>
      <w:proofErr w:type="spellStart"/>
      <w:r>
        <w:rPr>
          <w:rFonts w:hint="eastAsia"/>
          <w:snapToGrid/>
          <w:lang w:eastAsia="en-US"/>
        </w:rPr>
        <w:t>缺陷</w:t>
      </w:r>
      <w:bookmarkEnd w:id="13"/>
      <w:proofErr w:type="spellEnd"/>
    </w:p>
    <w:p w14:paraId="6EA29234" w14:textId="36C64740" w:rsidR="003869C0" w:rsidRPr="003869C0" w:rsidRDefault="003869C0" w:rsidP="003869C0">
      <w:r>
        <w:rPr>
          <w:rFonts w:hint="eastAsia"/>
        </w:rPr>
        <w:t>未发现严重非功能性缺陷。</w:t>
      </w:r>
    </w:p>
    <w:p w14:paraId="204E4B88" w14:textId="77777777" w:rsidR="00A76715" w:rsidRPr="00A76715" w:rsidRDefault="00A76715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4 </w:t>
      </w:r>
      <w:r w:rsidR="00844740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非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D7790C" w:rsidRPr="00790B3E" w14:paraId="09761D33" w14:textId="77777777" w:rsidTr="00C956DF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76B47466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14:paraId="03E25EA6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1E55C7DF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14:paraId="5BE16703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7139D659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52E102A0" w14:textId="77777777"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14:paraId="1D2E9C5A" w14:textId="77777777" w:rsidR="00D7790C" w:rsidRPr="00790B3E" w:rsidRDefault="00D7790C" w:rsidP="00D7790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2030F593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1149C9D1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6B5D54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56D0205B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D7790C" w:rsidRPr="00790B3E" w14:paraId="546AE877" w14:textId="77777777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4AF4B6" w14:textId="77777777"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9AB306" w14:textId="69F0D664" w:rsidR="00D7790C" w:rsidRPr="00790B3E" w:rsidRDefault="003869C0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/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2BCE7" w14:textId="575DB1C3" w:rsidR="00D7790C" w:rsidRPr="00790B3E" w:rsidRDefault="003869C0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/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5CDF3" w14:textId="40797436" w:rsidR="00D7790C" w:rsidRPr="00790B3E" w:rsidRDefault="003869C0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/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AA9A4" w14:textId="0E6C0473" w:rsidR="00D7790C" w:rsidRPr="00790B3E" w:rsidRDefault="003869C0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/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A9B32" w14:textId="60F37888" w:rsidR="00D7790C" w:rsidRPr="00790B3E" w:rsidRDefault="003869C0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/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0A3DA" w14:textId="7763E18E" w:rsidR="00D7790C" w:rsidRPr="00790B3E" w:rsidRDefault="003869C0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/</w:t>
            </w:r>
          </w:p>
        </w:tc>
      </w:tr>
    </w:tbl>
    <w:p w14:paraId="3A45BA0A" w14:textId="77777777" w:rsidR="00D7790C" w:rsidRPr="00790B3E" w:rsidRDefault="00D7790C" w:rsidP="00D7790C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14:paraId="1FFED1A0" w14:textId="77777777"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0DBC9F40" w14:textId="77777777" w:rsidR="00F03B5C" w:rsidRDefault="00625BB9">
      <w:pPr>
        <w:pStyle w:val="1"/>
      </w:pPr>
      <w:bookmarkStart w:id="14" w:name="_Toc393891312"/>
      <w:r>
        <w:rPr>
          <w:rFonts w:hint="eastAsia"/>
        </w:rPr>
        <w:t>测试结论与建议</w:t>
      </w:r>
      <w:bookmarkEnd w:id="14"/>
    </w:p>
    <w:p w14:paraId="6311464A" w14:textId="1F6EF7D0" w:rsidR="009166CC" w:rsidRDefault="009166CC" w:rsidP="009166CC">
      <w:pPr>
        <w:pStyle w:val="a9"/>
      </w:pPr>
      <w:r>
        <w:rPr>
          <w:rFonts w:hint="eastAsia"/>
        </w:rPr>
        <w:t>测试出现的问题：</w:t>
      </w:r>
    </w:p>
    <w:p w14:paraId="17A17734" w14:textId="48A2D14C" w:rsidR="009166CC" w:rsidRDefault="009166CC" w:rsidP="009166CC">
      <w:pPr>
        <w:pStyle w:val="a9"/>
        <w:numPr>
          <w:ilvl w:val="0"/>
          <w:numId w:val="27"/>
        </w:numPr>
      </w:pPr>
      <w:r>
        <w:rPr>
          <w:rFonts w:hint="eastAsia"/>
        </w:rPr>
        <w:t>测试用例不够优秀，例如在大量并发挂号请求测试时，由于使用的是Postman，其并发程度不是很高，因此测试都能通过，但在更高并发程度的情况下就有可能失败。</w:t>
      </w:r>
    </w:p>
    <w:p w14:paraId="776A6B49" w14:textId="5243D7D0" w:rsidR="009166CC" w:rsidRDefault="009166CC" w:rsidP="009166CC">
      <w:pPr>
        <w:pStyle w:val="a9"/>
        <w:numPr>
          <w:ilvl w:val="0"/>
          <w:numId w:val="27"/>
        </w:numPr>
      </w:pPr>
      <w:r>
        <w:rPr>
          <w:rFonts w:hint="eastAsia"/>
        </w:rPr>
        <w:t>考虑的不够全面。例如医生重名时搜索问题是后来才想到要测的。</w:t>
      </w:r>
    </w:p>
    <w:p w14:paraId="0FBB158A" w14:textId="173613D8" w:rsidR="009166CC" w:rsidRDefault="009166CC" w:rsidP="00E76B73">
      <w:pPr>
        <w:pStyle w:val="a9"/>
        <w:ind w:left="0"/>
      </w:pPr>
    </w:p>
    <w:p w14:paraId="10A40E9A" w14:textId="3C69322D" w:rsidR="009166CC" w:rsidRPr="009166CC" w:rsidRDefault="009166CC" w:rsidP="009166CC">
      <w:pPr>
        <w:pStyle w:val="a9"/>
      </w:pPr>
      <w:r>
        <w:rPr>
          <w:rFonts w:hint="eastAsia"/>
        </w:rPr>
        <w:t>建议：提前</w:t>
      </w:r>
      <w:r w:rsidR="00477643">
        <w:rPr>
          <w:rFonts w:hint="eastAsia"/>
        </w:rPr>
        <w:t>准备需要测试的角度，否则可能最后时间仓促准备的测试用例不周全；寻求他人帮助，从使用者的角度来看我们的系统并针对其设计测试用例</w:t>
      </w:r>
      <w:r w:rsidR="00CD47C9">
        <w:rPr>
          <w:rFonts w:hint="eastAsia"/>
        </w:rPr>
        <w:t>。</w:t>
      </w:r>
    </w:p>
    <w:sectPr w:rsidR="009166CC" w:rsidRPr="009166CC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4FD91" w14:textId="77777777" w:rsidR="00A22768" w:rsidRDefault="00A22768">
      <w:r>
        <w:separator/>
      </w:r>
    </w:p>
  </w:endnote>
  <w:endnote w:type="continuationSeparator" w:id="0">
    <w:p w14:paraId="4011F407" w14:textId="77777777" w:rsidR="00A22768" w:rsidRDefault="00A227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67C01" w14:paraId="7FD650E2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2AFDB06" w14:textId="77777777" w:rsidR="00D67C01" w:rsidRDefault="00D67C01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F7260C8" w14:textId="77777777" w:rsidR="00D67C01" w:rsidRDefault="00D67C01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1F785D7" w14:textId="77777777" w:rsidR="00D67C01" w:rsidRDefault="00D67C0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773B16"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773B16" w:rsidRPr="00773B16">
            <w:rPr>
              <w:rStyle w:val="a8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5BE9EEC1" w14:textId="77777777" w:rsidR="00D67C01" w:rsidRDefault="00D67C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24806C" w14:textId="77777777" w:rsidR="00A22768" w:rsidRDefault="00A22768">
      <w:r>
        <w:separator/>
      </w:r>
    </w:p>
  </w:footnote>
  <w:footnote w:type="continuationSeparator" w:id="0">
    <w:p w14:paraId="577BFFD1" w14:textId="77777777" w:rsidR="00A22768" w:rsidRDefault="00A227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7F0B0" w14:textId="77777777" w:rsidR="00D67C01" w:rsidRDefault="00D67C01">
    <w:pPr>
      <w:rPr>
        <w:sz w:val="24"/>
      </w:rPr>
    </w:pPr>
  </w:p>
  <w:p w14:paraId="20698521" w14:textId="77777777" w:rsidR="00D67C01" w:rsidRDefault="00D67C01">
    <w:pPr>
      <w:pBdr>
        <w:top w:val="single" w:sz="6" w:space="1" w:color="auto"/>
      </w:pBdr>
      <w:rPr>
        <w:sz w:val="24"/>
      </w:rPr>
    </w:pPr>
  </w:p>
  <w:p w14:paraId="0B25053A" w14:textId="77777777" w:rsidR="00D67C01" w:rsidRDefault="00D67C0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3F4A24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14:paraId="26464B6D" w14:textId="77777777" w:rsidR="00D67C01" w:rsidRDefault="00D67C01">
    <w:pPr>
      <w:pBdr>
        <w:bottom w:val="single" w:sz="6" w:space="1" w:color="auto"/>
      </w:pBdr>
      <w:jc w:val="right"/>
      <w:rPr>
        <w:sz w:val="24"/>
      </w:rPr>
    </w:pPr>
  </w:p>
  <w:p w14:paraId="71C867C4" w14:textId="77777777" w:rsidR="00D67C01" w:rsidRDefault="00D67C0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67C01" w14:paraId="4FC1122F" w14:textId="77777777" w:rsidTr="00D24DCF">
      <w:tc>
        <w:tcPr>
          <w:tcW w:w="6379" w:type="dxa"/>
        </w:tcPr>
        <w:p w14:paraId="64D1229E" w14:textId="77777777"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&lt;</w:t>
          </w:r>
          <w:r w:rsidR="003F4A24">
            <w:rPr>
              <w:rFonts w:ascii="Times New Roman" w:hint="eastAsia"/>
            </w:rPr>
            <w:t>项目名称</w:t>
          </w:r>
          <w:r w:rsidR="003F4A24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4629E19D" w14:textId="77777777" w:rsidR="00D67C01" w:rsidRDefault="00D67C0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 w:rsidR="00D67C01" w14:paraId="6168F158" w14:textId="77777777" w:rsidTr="00D24DCF">
      <w:tc>
        <w:tcPr>
          <w:tcW w:w="6379" w:type="dxa"/>
        </w:tcPr>
        <w:p w14:paraId="3CE38039" w14:textId="77777777" w:rsidR="00D67C01" w:rsidRDefault="008C4A8E">
          <w:r>
            <w:rPr>
              <w:rFonts w:ascii="Times New Roman" w:hint="eastAsia"/>
            </w:rPr>
            <w:t>系统</w:t>
          </w:r>
          <w:r w:rsidR="00D67C01">
            <w:rPr>
              <w:rFonts w:ascii="Times New Roman"/>
            </w:rPr>
            <w:fldChar w:fldCharType="begin"/>
          </w:r>
          <w:r w:rsidR="00D67C01">
            <w:rPr>
              <w:rFonts w:ascii="Times New Roman"/>
            </w:rPr>
            <w:instrText xml:space="preserve"> TITLE  \* MERGEFORMAT </w:instrText>
          </w:r>
          <w:r w:rsidR="00D67C01"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测试报告</w:t>
          </w:r>
          <w:r w:rsidR="00D67C01"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7EBADACD" w14:textId="7AB1D88F" w:rsidR="00D67C01" w:rsidRDefault="00D67C01" w:rsidP="00320074">
          <w:pPr>
            <w:rPr>
              <w:rFonts w:ascii="Times New Roman"/>
              <w:noProof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&lt;</w:t>
          </w:r>
          <w:r w:rsidR="00006F1C">
            <w:rPr>
              <w:rFonts w:ascii="Times New Roman"/>
              <w:noProof/>
            </w:rPr>
            <w:t>18</w:t>
          </w:r>
          <w:r>
            <w:rPr>
              <w:rFonts w:ascii="Times New Roman"/>
              <w:noProof/>
            </w:rPr>
            <w:t>/</w:t>
          </w:r>
          <w:r w:rsidR="00006F1C">
            <w:rPr>
              <w:rFonts w:ascii="Times New Roman"/>
              <w:noProof/>
            </w:rPr>
            <w:t>2</w:t>
          </w:r>
          <w:r>
            <w:rPr>
              <w:rFonts w:ascii="Times New Roman"/>
              <w:noProof/>
            </w:rPr>
            <w:t>/</w:t>
          </w:r>
          <w:r w:rsidR="00006F1C">
            <w:rPr>
              <w:rFonts w:ascii="Times New Roman"/>
              <w:noProof/>
            </w:rPr>
            <w:t>2022</w:t>
          </w:r>
          <w:r>
            <w:rPr>
              <w:rFonts w:ascii="Times New Roman"/>
              <w:noProof/>
            </w:rPr>
            <w:t>&gt;</w:t>
          </w:r>
        </w:p>
      </w:tc>
    </w:tr>
  </w:tbl>
  <w:p w14:paraId="11FF9503" w14:textId="77777777" w:rsidR="00D67C01" w:rsidRDefault="00D67C0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5E6FCA"/>
    <w:multiLevelType w:val="hybridMultilevel"/>
    <w:tmpl w:val="FC1C833C"/>
    <w:lvl w:ilvl="0" w:tplc="DE1C64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F7D1520"/>
    <w:multiLevelType w:val="hybridMultilevel"/>
    <w:tmpl w:val="B6241662"/>
    <w:lvl w:ilvl="0" w:tplc="5AAAA432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6FD4631F"/>
    <w:multiLevelType w:val="multilevel"/>
    <w:tmpl w:val="C536592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BEC716C"/>
    <w:multiLevelType w:val="hybridMultilevel"/>
    <w:tmpl w:val="A252C54E"/>
    <w:lvl w:ilvl="0" w:tplc="2E6C37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306594429">
    <w:abstractNumId w:val="0"/>
  </w:num>
  <w:num w:numId="2" w16cid:durableId="1194349118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587811682">
    <w:abstractNumId w:val="11"/>
  </w:num>
  <w:num w:numId="4" w16cid:durableId="2118522787">
    <w:abstractNumId w:val="22"/>
  </w:num>
  <w:num w:numId="5" w16cid:durableId="867331553">
    <w:abstractNumId w:val="16"/>
  </w:num>
  <w:num w:numId="6" w16cid:durableId="1516967116">
    <w:abstractNumId w:val="15"/>
  </w:num>
  <w:num w:numId="7" w16cid:durableId="785583312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 w16cid:durableId="238489316">
    <w:abstractNumId w:val="2"/>
  </w:num>
  <w:num w:numId="9" w16cid:durableId="1779057282">
    <w:abstractNumId w:val="21"/>
  </w:num>
  <w:num w:numId="10" w16cid:durableId="1907836243">
    <w:abstractNumId w:val="3"/>
  </w:num>
  <w:num w:numId="11" w16cid:durableId="57634053">
    <w:abstractNumId w:val="12"/>
  </w:num>
  <w:num w:numId="12" w16cid:durableId="1760904763">
    <w:abstractNumId w:val="10"/>
  </w:num>
  <w:num w:numId="13" w16cid:durableId="1149245166">
    <w:abstractNumId w:val="20"/>
  </w:num>
  <w:num w:numId="14" w16cid:durableId="1467550078">
    <w:abstractNumId w:val="9"/>
  </w:num>
  <w:num w:numId="15" w16cid:durableId="1098913855">
    <w:abstractNumId w:val="5"/>
  </w:num>
  <w:num w:numId="16" w16cid:durableId="524949883">
    <w:abstractNumId w:val="19"/>
  </w:num>
  <w:num w:numId="17" w16cid:durableId="1686977050">
    <w:abstractNumId w:val="14"/>
  </w:num>
  <w:num w:numId="18" w16cid:durableId="972978821">
    <w:abstractNumId w:val="6"/>
  </w:num>
  <w:num w:numId="19" w16cid:durableId="1529679508">
    <w:abstractNumId w:val="13"/>
  </w:num>
  <w:num w:numId="20" w16cid:durableId="1394623020">
    <w:abstractNumId w:val="7"/>
  </w:num>
  <w:num w:numId="21" w16cid:durableId="4982030">
    <w:abstractNumId w:val="17"/>
  </w:num>
  <w:num w:numId="22" w16cid:durableId="991369487">
    <w:abstractNumId w:val="18"/>
  </w:num>
  <w:num w:numId="23" w16cid:durableId="1423379590">
    <w:abstractNumId w:val="0"/>
  </w:num>
  <w:num w:numId="24" w16cid:durableId="1073553599">
    <w:abstractNumId w:val="4"/>
  </w:num>
  <w:num w:numId="25" w16cid:durableId="416247285">
    <w:abstractNumId w:val="23"/>
  </w:num>
  <w:num w:numId="26" w16cid:durableId="1596472006">
    <w:abstractNumId w:val="0"/>
  </w:num>
  <w:num w:numId="27" w16cid:durableId="73539397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A24"/>
    <w:rsid w:val="00001425"/>
    <w:rsid w:val="00006F1C"/>
    <w:rsid w:val="00010992"/>
    <w:rsid w:val="000144C7"/>
    <w:rsid w:val="0003185B"/>
    <w:rsid w:val="0007478F"/>
    <w:rsid w:val="000860ED"/>
    <w:rsid w:val="000B2529"/>
    <w:rsid w:val="000F1651"/>
    <w:rsid w:val="000F7F79"/>
    <w:rsid w:val="00131345"/>
    <w:rsid w:val="00150CCE"/>
    <w:rsid w:val="0016113A"/>
    <w:rsid w:val="00162D65"/>
    <w:rsid w:val="00190CF2"/>
    <w:rsid w:val="001B5163"/>
    <w:rsid w:val="001E24AB"/>
    <w:rsid w:val="001F2D91"/>
    <w:rsid w:val="001F76F1"/>
    <w:rsid w:val="002148A9"/>
    <w:rsid w:val="002866D0"/>
    <w:rsid w:val="00292D69"/>
    <w:rsid w:val="002E71CC"/>
    <w:rsid w:val="002F561C"/>
    <w:rsid w:val="0030153D"/>
    <w:rsid w:val="00307DC6"/>
    <w:rsid w:val="00320074"/>
    <w:rsid w:val="0035274A"/>
    <w:rsid w:val="003869C0"/>
    <w:rsid w:val="00396D0D"/>
    <w:rsid w:val="003A09BF"/>
    <w:rsid w:val="003B6ADF"/>
    <w:rsid w:val="003E7102"/>
    <w:rsid w:val="003F4A24"/>
    <w:rsid w:val="00411D29"/>
    <w:rsid w:val="004222F3"/>
    <w:rsid w:val="004357C0"/>
    <w:rsid w:val="004624C6"/>
    <w:rsid w:val="004667C6"/>
    <w:rsid w:val="00477643"/>
    <w:rsid w:val="004867E9"/>
    <w:rsid w:val="00490256"/>
    <w:rsid w:val="0049522F"/>
    <w:rsid w:val="004B0E53"/>
    <w:rsid w:val="004D536E"/>
    <w:rsid w:val="00515EE3"/>
    <w:rsid w:val="00555086"/>
    <w:rsid w:val="00562AE3"/>
    <w:rsid w:val="00562FC0"/>
    <w:rsid w:val="005E7E40"/>
    <w:rsid w:val="0060630B"/>
    <w:rsid w:val="006104D3"/>
    <w:rsid w:val="006128B3"/>
    <w:rsid w:val="00614542"/>
    <w:rsid w:val="00625BB9"/>
    <w:rsid w:val="00657E54"/>
    <w:rsid w:val="00661504"/>
    <w:rsid w:val="00676AB9"/>
    <w:rsid w:val="00691C3B"/>
    <w:rsid w:val="006A2737"/>
    <w:rsid w:val="006A64AF"/>
    <w:rsid w:val="006B5D54"/>
    <w:rsid w:val="006F01C1"/>
    <w:rsid w:val="00730752"/>
    <w:rsid w:val="00740123"/>
    <w:rsid w:val="00752A83"/>
    <w:rsid w:val="007614BC"/>
    <w:rsid w:val="00773B16"/>
    <w:rsid w:val="00775C17"/>
    <w:rsid w:val="00776F13"/>
    <w:rsid w:val="0078574F"/>
    <w:rsid w:val="007864B8"/>
    <w:rsid w:val="00790B3E"/>
    <w:rsid w:val="007F0A31"/>
    <w:rsid w:val="007F35AF"/>
    <w:rsid w:val="008136A6"/>
    <w:rsid w:val="008273F3"/>
    <w:rsid w:val="00836E8B"/>
    <w:rsid w:val="00844740"/>
    <w:rsid w:val="008A050A"/>
    <w:rsid w:val="008A429A"/>
    <w:rsid w:val="008C4A8E"/>
    <w:rsid w:val="008E1AA7"/>
    <w:rsid w:val="009166CC"/>
    <w:rsid w:val="00955DC2"/>
    <w:rsid w:val="0095686C"/>
    <w:rsid w:val="009A01E2"/>
    <w:rsid w:val="009A3432"/>
    <w:rsid w:val="009B37F0"/>
    <w:rsid w:val="009C7261"/>
    <w:rsid w:val="00A07A93"/>
    <w:rsid w:val="00A22768"/>
    <w:rsid w:val="00A25C0D"/>
    <w:rsid w:val="00A43755"/>
    <w:rsid w:val="00A6368F"/>
    <w:rsid w:val="00A72FD8"/>
    <w:rsid w:val="00A76715"/>
    <w:rsid w:val="00AB65D6"/>
    <w:rsid w:val="00B01E70"/>
    <w:rsid w:val="00B20BEB"/>
    <w:rsid w:val="00B46746"/>
    <w:rsid w:val="00B4737F"/>
    <w:rsid w:val="00B54364"/>
    <w:rsid w:val="00B90DCB"/>
    <w:rsid w:val="00BC2634"/>
    <w:rsid w:val="00BF11EB"/>
    <w:rsid w:val="00BF6954"/>
    <w:rsid w:val="00C076D8"/>
    <w:rsid w:val="00C11861"/>
    <w:rsid w:val="00C22D91"/>
    <w:rsid w:val="00C5163B"/>
    <w:rsid w:val="00C6379D"/>
    <w:rsid w:val="00C809B8"/>
    <w:rsid w:val="00C9707C"/>
    <w:rsid w:val="00CB3465"/>
    <w:rsid w:val="00CB3C4D"/>
    <w:rsid w:val="00CD0DF7"/>
    <w:rsid w:val="00CD47C9"/>
    <w:rsid w:val="00CD68FD"/>
    <w:rsid w:val="00D24DCF"/>
    <w:rsid w:val="00D26114"/>
    <w:rsid w:val="00D36288"/>
    <w:rsid w:val="00D446D9"/>
    <w:rsid w:val="00D67C01"/>
    <w:rsid w:val="00D71D88"/>
    <w:rsid w:val="00D7790C"/>
    <w:rsid w:val="00D80D6D"/>
    <w:rsid w:val="00D9286B"/>
    <w:rsid w:val="00D949EA"/>
    <w:rsid w:val="00DA2E87"/>
    <w:rsid w:val="00DD7B27"/>
    <w:rsid w:val="00E1457C"/>
    <w:rsid w:val="00E204BB"/>
    <w:rsid w:val="00E36DCD"/>
    <w:rsid w:val="00E672A3"/>
    <w:rsid w:val="00E70AF1"/>
    <w:rsid w:val="00E76B73"/>
    <w:rsid w:val="00EE5F35"/>
    <w:rsid w:val="00EF6C0F"/>
    <w:rsid w:val="00F03B5C"/>
    <w:rsid w:val="00F1061A"/>
    <w:rsid w:val="00F554B7"/>
    <w:rsid w:val="00F907FC"/>
    <w:rsid w:val="00FA1775"/>
    <w:rsid w:val="00FB0255"/>
    <w:rsid w:val="00FD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5029ACC"/>
  <w15:chartTrackingRefBased/>
  <w15:docId w15:val="{0AA66DA7-6177-4093-9C4A-066C740F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10">
    <w:name w:val="标题 1 字符"/>
    <w:basedOn w:val="a0"/>
    <w:link w:val="1"/>
    <w:rsid w:val="00B01E70"/>
    <w:rPr>
      <w:rFonts w:ascii="宋体"/>
      <w:b/>
      <w:snapToGrid w:val="0"/>
      <w:sz w:val="24"/>
    </w:rPr>
  </w:style>
  <w:style w:type="character" w:customStyle="1" w:styleId="20">
    <w:name w:val="标题 2 字符"/>
    <w:basedOn w:val="a0"/>
    <w:link w:val="2"/>
    <w:rsid w:val="00B01E70"/>
    <w:rPr>
      <w:rFonts w:ascii="宋体"/>
      <w:b/>
      <w:snapToGrid w:val="0"/>
    </w:rPr>
  </w:style>
  <w:style w:type="table" w:styleId="af0">
    <w:name w:val="Table Grid"/>
    <w:basedOn w:val="a1"/>
    <w:rsid w:val="00B90D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测试报告</Template>
  <TotalTime>517</TotalTime>
  <Pages>6</Pages>
  <Words>401</Words>
  <Characters>2287</Characters>
  <Application>Microsoft Office Word</Application>
  <DocSecurity>0</DocSecurity>
  <Lines>19</Lines>
  <Paragraphs>5</Paragraphs>
  <ScaleCrop>false</ScaleCrop>
  <Company>&lt;SJTU&gt;</Company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Haibo Yu</dc:creator>
  <cp:keywords/>
  <cp:lastModifiedBy>杨 嘉立</cp:lastModifiedBy>
  <cp:revision>88</cp:revision>
  <dcterms:created xsi:type="dcterms:W3CDTF">2014-07-21T08:17:00Z</dcterms:created>
  <dcterms:modified xsi:type="dcterms:W3CDTF">2022-06-18T16:46:00Z</dcterms:modified>
</cp:coreProperties>
</file>